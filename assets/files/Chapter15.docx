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1E744" w14:textId="75F20274" w:rsidR="00732967" w:rsidRDefault="00DE43BD">
      <w:pPr>
        <w:rPr>
          <w:noProof/>
        </w:rPr>
      </w:pPr>
      <w:r w:rsidRPr="00DE43BD">
        <w:rPr>
          <w:noProof/>
        </w:rPr>
        <w:t xml:space="preserve">This article contains images </w:t>
      </w:r>
      <w:r w:rsidR="00840219">
        <w:rPr>
          <w:noProof/>
        </w:rPr>
        <w:t xml:space="preserve">of summit register entries </w:t>
      </w:r>
      <w:r w:rsidR="00732967">
        <w:rPr>
          <w:noProof/>
        </w:rPr>
        <w:t>from</w:t>
      </w:r>
      <w:r w:rsidRPr="00DE43BD">
        <w:rPr>
          <w:noProof/>
        </w:rPr>
        <w:t xml:space="preserve"> </w:t>
      </w:r>
      <w:r w:rsidR="00732967">
        <w:rPr>
          <w:noProof/>
        </w:rPr>
        <w:t>t</w:t>
      </w:r>
      <w:r w:rsidR="009E6F23">
        <w:rPr>
          <w:noProof/>
        </w:rPr>
        <w:t>hree</w:t>
      </w:r>
      <w:r w:rsidR="00732967">
        <w:rPr>
          <w:noProof/>
        </w:rPr>
        <w:t xml:space="preserve"> museum</w:t>
      </w:r>
      <w:r w:rsidR="00567CBE">
        <w:rPr>
          <w:noProof/>
        </w:rPr>
        <w:t>s</w:t>
      </w:r>
      <w:r w:rsidR="00732967">
        <w:rPr>
          <w:noProof/>
        </w:rPr>
        <w:t xml:space="preserve"> in Canada. Most of the images are from </w:t>
      </w:r>
      <w:r w:rsidRPr="00DE43BD">
        <w:rPr>
          <w:noProof/>
        </w:rPr>
        <w:t xml:space="preserve">the </w:t>
      </w:r>
      <w:r w:rsidR="00732967">
        <w:rPr>
          <w:noProof/>
        </w:rPr>
        <w:t xml:space="preserve">Whyte Museum </w:t>
      </w:r>
      <w:r w:rsidR="00974168">
        <w:rPr>
          <w:noProof/>
        </w:rPr>
        <w:t>of the Canadian Rockies, First Ascent and Summit Note Collection</w:t>
      </w:r>
      <w:r w:rsidR="00732967">
        <w:rPr>
          <w:noProof/>
        </w:rPr>
        <w:t>, located in Banff, Alberta</w:t>
      </w:r>
      <w:r w:rsidR="007B5CE7">
        <w:rPr>
          <w:noProof/>
        </w:rPr>
        <w:t>.</w:t>
      </w:r>
    </w:p>
    <w:p w14:paraId="505E8718" w14:textId="77777777" w:rsidR="00732967" w:rsidRDefault="00732967">
      <w:pPr>
        <w:rPr>
          <w:noProof/>
        </w:rPr>
      </w:pPr>
    </w:p>
    <w:p w14:paraId="7FEA5199" w14:textId="3B681789" w:rsidR="00732967" w:rsidRDefault="00732967">
      <w:pPr>
        <w:rPr>
          <w:noProof/>
        </w:rPr>
      </w:pPr>
      <w:r>
        <w:rPr>
          <w:noProof/>
        </w:rPr>
        <w:t xml:space="preserve">There </w:t>
      </w:r>
      <w:r w:rsidR="006233A7">
        <w:rPr>
          <w:noProof/>
        </w:rPr>
        <w:t>is</w:t>
      </w:r>
      <w:r>
        <w:rPr>
          <w:noProof/>
        </w:rPr>
        <w:t xml:space="preserve"> also </w:t>
      </w:r>
      <w:r w:rsidR="00567CBE">
        <w:rPr>
          <w:noProof/>
        </w:rPr>
        <w:t xml:space="preserve">a </w:t>
      </w:r>
      <w:r w:rsidR="00840219">
        <w:rPr>
          <w:noProof/>
        </w:rPr>
        <w:t xml:space="preserve">small </w:t>
      </w:r>
      <w:r w:rsidR="00567CBE">
        <w:rPr>
          <w:noProof/>
        </w:rPr>
        <w:t xml:space="preserve">collection of </w:t>
      </w:r>
      <w:r>
        <w:rPr>
          <w:noProof/>
        </w:rPr>
        <w:t xml:space="preserve">summit register entries </w:t>
      </w:r>
      <w:r w:rsidR="009E6F23">
        <w:rPr>
          <w:noProof/>
        </w:rPr>
        <w:t>from</w:t>
      </w:r>
      <w:r>
        <w:rPr>
          <w:noProof/>
        </w:rPr>
        <w:t xml:space="preserve"> </w:t>
      </w:r>
      <w:r w:rsidR="00567CBE">
        <w:rPr>
          <w:noProof/>
        </w:rPr>
        <w:t xml:space="preserve">the </w:t>
      </w:r>
      <w:r>
        <w:rPr>
          <w:noProof/>
        </w:rPr>
        <w:t>North Vancouver Museum and Archives, f</w:t>
      </w:r>
      <w:r w:rsidR="009E6F23">
        <w:rPr>
          <w:noProof/>
        </w:rPr>
        <w:t>o</w:t>
      </w:r>
      <w:r>
        <w:rPr>
          <w:noProof/>
        </w:rPr>
        <w:t>r climbs in Cascade Range of British Columbia.</w:t>
      </w:r>
    </w:p>
    <w:p w14:paraId="193532ED" w14:textId="28EF653F" w:rsidR="009E6F23" w:rsidRDefault="009E6F23">
      <w:pPr>
        <w:rPr>
          <w:noProof/>
        </w:rPr>
      </w:pPr>
    </w:p>
    <w:p w14:paraId="030BEFBE" w14:textId="3A0EBE35" w:rsidR="009E6F23" w:rsidRDefault="009E6F23">
      <w:pPr>
        <w:rPr>
          <w:noProof/>
        </w:rPr>
      </w:pPr>
      <w:r>
        <w:rPr>
          <w:noProof/>
        </w:rPr>
        <w:t>There is also a single summit register entry from Royal BC Museum and Archives, located in Victoria, British Columbia.</w:t>
      </w:r>
    </w:p>
    <w:p w14:paraId="62A3CEB2" w14:textId="413D5B87" w:rsidR="00721330" w:rsidRDefault="00721330">
      <w:pPr>
        <w:rPr>
          <w:noProof/>
        </w:rPr>
      </w:pPr>
    </w:p>
    <w:p w14:paraId="69ED3437" w14:textId="2750B65C" w:rsidR="00721330" w:rsidRPr="00721330" w:rsidRDefault="00721330">
      <w:pPr>
        <w:rPr>
          <w:b/>
          <w:noProof/>
          <w:u w:val="single"/>
        </w:rPr>
      </w:pPr>
      <w:r w:rsidRPr="00721330">
        <w:rPr>
          <w:b/>
          <w:noProof/>
          <w:u w:val="single"/>
        </w:rPr>
        <w:t xml:space="preserve">Mt Waddington, </w:t>
      </w:r>
      <w:r w:rsidR="00B334FC">
        <w:rPr>
          <w:b/>
          <w:noProof/>
          <w:u w:val="single"/>
        </w:rPr>
        <w:t xml:space="preserve">Southwest Face in </w:t>
      </w:r>
      <w:r w:rsidRPr="00721330">
        <w:rPr>
          <w:b/>
          <w:noProof/>
          <w:u w:val="single"/>
        </w:rPr>
        <w:t>August 1942</w:t>
      </w:r>
    </w:p>
    <w:p w14:paraId="3D62EF10" w14:textId="177A15E0" w:rsidR="00721330" w:rsidRDefault="00721330">
      <w:pPr>
        <w:rPr>
          <w:noProof/>
        </w:rPr>
      </w:pPr>
    </w:p>
    <w:p w14:paraId="1FC3B968" w14:textId="002577F5" w:rsidR="006D00B0" w:rsidRDefault="006D00B0" w:rsidP="006D00B0">
      <w:r>
        <w:t>In late June 1942 when the Beckey brothers and Eri</w:t>
      </w:r>
      <w:r w:rsidR="00AF41DC">
        <w:t>k</w:t>
      </w:r>
      <w:r>
        <w:t xml:space="preserve"> Larson left Seattle for their attempt on Mt Waddington, they stopped in Vancouver, BC to visit Don and Phyllis Munday. Fred and Helmy interrogated Don and Phyllis for all the information they could get about Mystery Mountain.</w:t>
      </w:r>
    </w:p>
    <w:p w14:paraId="32AC8F91" w14:textId="77777777" w:rsidR="006D00B0" w:rsidRDefault="006D00B0" w:rsidP="006D00B0"/>
    <w:p w14:paraId="210C7DC7" w14:textId="666B563A" w:rsidR="006D00B0" w:rsidRDefault="006D00B0" w:rsidP="006D00B0">
      <w:pPr>
        <w:rPr>
          <w:rFonts w:ascii="Calibri" w:hAnsi="Calibri"/>
          <w:color w:val="000000"/>
          <w:szCs w:val="18"/>
          <w:shd w:val="clear" w:color="auto" w:fill="FFFFFF"/>
        </w:rPr>
      </w:pPr>
      <w:r>
        <w:t>In July 1942 the Munday’s left for their climb of Mt Queen Bess, located east of Mt Waddington, with Henry Hall. On July 20</w:t>
      </w:r>
      <w:r w:rsidRPr="00CC7B9E">
        <w:rPr>
          <w:vertAlign w:val="superscript"/>
        </w:rPr>
        <w:t>th</w:t>
      </w:r>
      <w:r>
        <w:t xml:space="preserve"> at 8,000 feet on Mt Queen Bess the group got their first views of Mt Waddington during their trip.</w:t>
      </w:r>
      <w:r w:rsidRPr="00CC7B9E">
        <w:rPr>
          <w:rFonts w:ascii="Helvetica" w:hAnsi="Helvetica"/>
          <w:color w:val="000000"/>
          <w:sz w:val="18"/>
          <w:szCs w:val="18"/>
          <w:shd w:val="clear" w:color="auto" w:fill="FFFFFF"/>
        </w:rPr>
        <w:t xml:space="preserve"> </w:t>
      </w:r>
      <w:r w:rsidRPr="00F857BE">
        <w:rPr>
          <w:rFonts w:ascii="Calibri" w:hAnsi="Calibri"/>
          <w:color w:val="000000"/>
          <w:szCs w:val="18"/>
          <w:shd w:val="clear" w:color="auto" w:fill="FFFFFF"/>
        </w:rPr>
        <w:t>As they looked</w:t>
      </w:r>
      <w:r>
        <w:rPr>
          <w:rFonts w:ascii="Calibri" w:hAnsi="Calibri"/>
          <w:color w:val="000000"/>
          <w:szCs w:val="18"/>
          <w:shd w:val="clear" w:color="auto" w:fill="FFFFFF"/>
        </w:rPr>
        <w:t xml:space="preserve"> westward,</w:t>
      </w:r>
      <w:r w:rsidRPr="00F857BE">
        <w:rPr>
          <w:rFonts w:ascii="Calibri" w:hAnsi="Calibri"/>
          <w:color w:val="000000"/>
          <w:szCs w:val="18"/>
          <w:shd w:val="clear" w:color="auto" w:fill="FFFFFF"/>
        </w:rPr>
        <w:t xml:space="preserve"> Don and Phyllis began to fret about </w:t>
      </w:r>
      <w:r>
        <w:rPr>
          <w:rFonts w:ascii="Calibri" w:hAnsi="Calibri"/>
          <w:color w:val="000000"/>
          <w:szCs w:val="18"/>
          <w:shd w:val="clear" w:color="auto" w:fill="FFFFFF"/>
        </w:rPr>
        <w:t>the</w:t>
      </w:r>
      <w:r w:rsidRPr="00F857BE">
        <w:rPr>
          <w:rFonts w:ascii="Calibri" w:hAnsi="Calibri"/>
          <w:color w:val="000000"/>
          <w:szCs w:val="18"/>
          <w:shd w:val="clear" w:color="auto" w:fill="FFFFFF"/>
        </w:rPr>
        <w:t xml:space="preserve"> two young Beckey brothers. </w:t>
      </w:r>
      <w:r>
        <w:rPr>
          <w:rFonts w:ascii="Calibri" w:hAnsi="Calibri"/>
          <w:color w:val="000000"/>
          <w:szCs w:val="18"/>
          <w:shd w:val="clear" w:color="auto" w:fill="FFFFFF"/>
        </w:rPr>
        <w:t>They had no way of knowing</w:t>
      </w:r>
      <w:r w:rsidRPr="00F857BE">
        <w:rPr>
          <w:rFonts w:ascii="Calibri" w:hAnsi="Calibri"/>
          <w:color w:val="000000"/>
          <w:szCs w:val="18"/>
          <w:shd w:val="clear" w:color="auto" w:fill="FFFFFF"/>
        </w:rPr>
        <w:t xml:space="preserve"> that Fred and Helmy Beckey would make the second ascent of Waddington’s summit in early August.</w:t>
      </w:r>
    </w:p>
    <w:p w14:paraId="3ED7DBB7" w14:textId="7A14E3DA" w:rsidR="00427583" w:rsidRDefault="00427583" w:rsidP="006D00B0">
      <w:pPr>
        <w:rPr>
          <w:rFonts w:ascii="Calibri" w:hAnsi="Calibri"/>
          <w:color w:val="000000"/>
          <w:szCs w:val="18"/>
          <w:shd w:val="clear" w:color="auto" w:fill="FFFFFF"/>
        </w:rPr>
      </w:pPr>
    </w:p>
    <w:p w14:paraId="0E762360" w14:textId="4FAF5E28" w:rsidR="00427583" w:rsidRDefault="00427583" w:rsidP="006D00B0">
      <w:pPr>
        <w:rPr>
          <w:rFonts w:ascii="Calibri" w:hAnsi="Calibri"/>
          <w:color w:val="000000"/>
          <w:szCs w:val="18"/>
          <w:shd w:val="clear" w:color="auto" w:fill="FFFFFF"/>
        </w:rPr>
      </w:pPr>
      <w:r>
        <w:rPr>
          <w:rFonts w:ascii="Calibri" w:hAnsi="Calibri"/>
          <w:color w:val="000000"/>
          <w:szCs w:val="18"/>
          <w:shd w:val="clear" w:color="auto" w:fill="FFFFFF"/>
        </w:rPr>
        <w:tab/>
      </w:r>
      <w:r>
        <w:rPr>
          <w:rFonts w:ascii="Calibri" w:hAnsi="Calibri"/>
          <w:color w:val="000000"/>
          <w:szCs w:val="18"/>
          <w:shd w:val="clear" w:color="auto" w:fill="FFFFFF"/>
        </w:rPr>
        <w:tab/>
      </w:r>
      <w:r>
        <w:rPr>
          <w:rFonts w:ascii="Calibri" w:hAnsi="Calibri"/>
          <w:color w:val="000000"/>
          <w:szCs w:val="18"/>
          <w:shd w:val="clear" w:color="auto" w:fill="FFFFFF"/>
        </w:rPr>
        <w:tab/>
      </w:r>
      <w:r>
        <w:rPr>
          <w:rFonts w:ascii="Calibri" w:hAnsi="Calibri"/>
          <w:color w:val="000000"/>
          <w:szCs w:val="18"/>
          <w:shd w:val="clear" w:color="auto" w:fill="FFFFFF"/>
        </w:rPr>
        <w:tab/>
      </w:r>
      <w:r>
        <w:rPr>
          <w:rFonts w:ascii="Calibri" w:hAnsi="Calibri"/>
          <w:color w:val="000000"/>
          <w:szCs w:val="18"/>
          <w:shd w:val="clear" w:color="auto" w:fill="FFFFFF"/>
        </w:rPr>
        <w:tab/>
      </w:r>
      <w:r>
        <w:rPr>
          <w:rFonts w:ascii="Calibri" w:hAnsi="Calibri"/>
          <w:color w:val="000000"/>
          <w:szCs w:val="18"/>
          <w:shd w:val="clear" w:color="auto" w:fill="FFFFFF"/>
        </w:rPr>
        <w:tab/>
        <w:t>*****</w:t>
      </w:r>
    </w:p>
    <w:p w14:paraId="369BA449" w14:textId="0BFA4C4E" w:rsidR="00590E88" w:rsidRDefault="00590E88" w:rsidP="006D00B0">
      <w:pPr>
        <w:rPr>
          <w:rFonts w:ascii="Calibri" w:hAnsi="Calibri"/>
          <w:color w:val="000000"/>
          <w:szCs w:val="18"/>
          <w:shd w:val="clear" w:color="auto" w:fill="FFFFFF"/>
        </w:rPr>
      </w:pPr>
    </w:p>
    <w:p w14:paraId="1C4E0044" w14:textId="2FE37DF3" w:rsidR="00590E88" w:rsidRDefault="00591A24" w:rsidP="006D00B0">
      <w:pPr>
        <w:rPr>
          <w:rFonts w:ascii="Calibri" w:hAnsi="Calibri"/>
          <w:color w:val="000000"/>
          <w:szCs w:val="18"/>
          <w:shd w:val="clear" w:color="auto" w:fill="FFFFFF"/>
        </w:rPr>
      </w:pPr>
      <w:r>
        <w:rPr>
          <w:rFonts w:ascii="Calibri" w:hAnsi="Calibri"/>
          <w:color w:val="000000"/>
          <w:szCs w:val="18"/>
          <w:shd w:val="clear" w:color="auto" w:fill="FFFFFF"/>
        </w:rPr>
        <w:t>T</w:t>
      </w:r>
      <w:r w:rsidR="00590E88">
        <w:rPr>
          <w:rFonts w:ascii="Calibri" w:hAnsi="Calibri"/>
          <w:color w:val="000000"/>
          <w:szCs w:val="18"/>
          <w:shd w:val="clear" w:color="auto" w:fill="FFFFFF"/>
        </w:rPr>
        <w:t>he first ascent entry by Fritz Wi</w:t>
      </w:r>
      <w:r w:rsidR="00D03D8D">
        <w:rPr>
          <w:rFonts w:ascii="Calibri" w:hAnsi="Calibri"/>
          <w:color w:val="000000"/>
          <w:szCs w:val="18"/>
          <w:shd w:val="clear" w:color="auto" w:fill="FFFFFF"/>
        </w:rPr>
        <w:t>e</w:t>
      </w:r>
      <w:r w:rsidR="00590E88">
        <w:rPr>
          <w:rFonts w:ascii="Calibri" w:hAnsi="Calibri"/>
          <w:color w:val="000000"/>
          <w:szCs w:val="18"/>
          <w:shd w:val="clear" w:color="auto" w:fill="FFFFFF"/>
        </w:rPr>
        <w:t>ssner and Bill House</w:t>
      </w:r>
      <w:r w:rsidR="006233A7">
        <w:rPr>
          <w:rFonts w:ascii="Calibri" w:hAnsi="Calibri"/>
          <w:color w:val="000000"/>
          <w:szCs w:val="18"/>
          <w:shd w:val="clear" w:color="auto" w:fill="FFFFFF"/>
        </w:rPr>
        <w:t xml:space="preserve">, is written vertically </w:t>
      </w:r>
      <w:r>
        <w:rPr>
          <w:rFonts w:ascii="Calibri" w:hAnsi="Calibri"/>
          <w:color w:val="000000"/>
          <w:szCs w:val="18"/>
          <w:shd w:val="clear" w:color="auto" w:fill="FFFFFF"/>
        </w:rPr>
        <w:t xml:space="preserve">in the bottom right hand corner </w:t>
      </w:r>
      <w:r w:rsidR="006233A7">
        <w:rPr>
          <w:rFonts w:ascii="Calibri" w:hAnsi="Calibri"/>
          <w:color w:val="000000"/>
          <w:szCs w:val="18"/>
          <w:shd w:val="clear" w:color="auto" w:fill="FFFFFF"/>
        </w:rPr>
        <w:t xml:space="preserve">on the </w:t>
      </w:r>
      <w:r w:rsidR="00AF41DC">
        <w:rPr>
          <w:rFonts w:ascii="Calibri" w:hAnsi="Calibri"/>
          <w:color w:val="000000"/>
          <w:szCs w:val="18"/>
          <w:shd w:val="clear" w:color="auto" w:fill="FFFFFF"/>
        </w:rPr>
        <w:t>left-hand</w:t>
      </w:r>
      <w:r w:rsidR="006233A7">
        <w:rPr>
          <w:rFonts w:ascii="Calibri" w:hAnsi="Calibri"/>
          <w:color w:val="000000"/>
          <w:szCs w:val="18"/>
          <w:shd w:val="clear" w:color="auto" w:fill="FFFFFF"/>
        </w:rPr>
        <w:t xml:space="preserve"> page.</w:t>
      </w:r>
    </w:p>
    <w:p w14:paraId="10B89416" w14:textId="77777777" w:rsidR="00D03D8D" w:rsidRDefault="00D03D8D"/>
    <w:p w14:paraId="248526E9" w14:textId="5F6B3BD7" w:rsidR="00D03D8D" w:rsidRDefault="00D03D8D">
      <w:pPr>
        <w:rPr>
          <w:rFonts w:ascii="Calibri" w:hAnsi="Calibri"/>
          <w:color w:val="000000"/>
          <w:szCs w:val="18"/>
          <w:shd w:val="clear" w:color="auto" w:fill="FFFFFF"/>
        </w:rPr>
      </w:pPr>
      <w:r>
        <w:rPr>
          <w:rFonts w:ascii="Calibri" w:hAnsi="Calibri"/>
          <w:color w:val="000000"/>
          <w:szCs w:val="18"/>
          <w:shd w:val="clear" w:color="auto" w:fill="FFFFFF"/>
        </w:rPr>
        <w:t>Fred and Helmy Beckey</w:t>
      </w:r>
      <w:r w:rsidR="00AF41DC">
        <w:rPr>
          <w:rFonts w:ascii="Calibri" w:hAnsi="Calibri"/>
          <w:color w:val="000000"/>
          <w:szCs w:val="18"/>
          <w:shd w:val="clear" w:color="auto" w:fill="FFFFFF"/>
        </w:rPr>
        <w:t xml:space="preserve"> signed the register they found in a match can</w:t>
      </w:r>
      <w:r w:rsidR="00591A24">
        <w:rPr>
          <w:rFonts w:ascii="Calibri" w:hAnsi="Calibri"/>
          <w:color w:val="000000"/>
          <w:szCs w:val="18"/>
          <w:shd w:val="clear" w:color="auto" w:fill="FFFFFF"/>
        </w:rPr>
        <w:t>. Here is a transcription of their entry</w:t>
      </w:r>
      <w:r w:rsidR="00AF41DC">
        <w:rPr>
          <w:rFonts w:ascii="Calibri" w:hAnsi="Calibri"/>
          <w:color w:val="000000"/>
          <w:szCs w:val="18"/>
          <w:shd w:val="clear" w:color="auto" w:fill="FFFFFF"/>
        </w:rPr>
        <w:t>.</w:t>
      </w:r>
    </w:p>
    <w:p w14:paraId="4DBF1259" w14:textId="362FAF9B" w:rsidR="006233A7" w:rsidRDefault="006233A7">
      <w:pPr>
        <w:rPr>
          <w:rFonts w:ascii="Calibri" w:hAnsi="Calibri"/>
          <w:color w:val="000000"/>
          <w:szCs w:val="18"/>
          <w:shd w:val="clear" w:color="auto" w:fill="FFFFFF"/>
        </w:rPr>
      </w:pPr>
    </w:p>
    <w:p w14:paraId="5E70ADE4" w14:textId="64B387E1"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2</w:t>
      </w:r>
      <w:r w:rsidRPr="00DA5075">
        <w:rPr>
          <w:rFonts w:ascii="Calibri" w:hAnsi="Calibri"/>
          <w:szCs w:val="18"/>
          <w:shd w:val="clear" w:color="auto" w:fill="FFFFFF"/>
          <w:vertAlign w:val="superscript"/>
        </w:rPr>
        <w:t>nd</w:t>
      </w:r>
      <w:r w:rsidRPr="00DA5075">
        <w:rPr>
          <w:rFonts w:ascii="Calibri" w:hAnsi="Calibri"/>
          <w:szCs w:val="18"/>
          <w:shd w:val="clear" w:color="auto" w:fill="FFFFFF"/>
        </w:rPr>
        <w:t xml:space="preserve"> Ascent of</w:t>
      </w:r>
    </w:p>
    <w:p w14:paraId="5670BA3F" w14:textId="361A0FC9"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Mt. Waddington</w:t>
      </w:r>
    </w:p>
    <w:p w14:paraId="20DC6A83" w14:textId="6A0745B4"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(19)</w:t>
      </w:r>
      <w:r w:rsidRPr="00DA5075">
        <w:rPr>
          <w:rFonts w:ascii="Calibri" w:hAnsi="Calibri"/>
          <w:szCs w:val="18"/>
          <w:shd w:val="clear" w:color="auto" w:fill="FFFFFF"/>
        </w:rPr>
        <w:tab/>
        <w:t>Fred Beckey</w:t>
      </w:r>
      <w:r w:rsidRPr="00DA5075">
        <w:rPr>
          <w:rFonts w:ascii="Calibri" w:hAnsi="Calibri"/>
          <w:szCs w:val="18"/>
          <w:shd w:val="clear" w:color="auto" w:fill="FFFFFF"/>
        </w:rPr>
        <w:tab/>
      </w:r>
      <w:r w:rsidRPr="00DA5075">
        <w:rPr>
          <w:rFonts w:ascii="Calibri" w:hAnsi="Calibri"/>
          <w:szCs w:val="18"/>
          <w:shd w:val="clear" w:color="auto" w:fill="FFFFFF"/>
        </w:rPr>
        <w:tab/>
        <w:t>Seattle</w:t>
      </w:r>
    </w:p>
    <w:p w14:paraId="025FCF23" w14:textId="25B81555"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(17) yrs Helmy Beckey</w:t>
      </w:r>
      <w:r w:rsidRPr="00DA5075">
        <w:rPr>
          <w:rFonts w:ascii="Calibri" w:hAnsi="Calibri"/>
          <w:szCs w:val="18"/>
          <w:shd w:val="clear" w:color="auto" w:fill="FFFFFF"/>
        </w:rPr>
        <w:tab/>
      </w:r>
      <w:r w:rsidRPr="00DA5075">
        <w:rPr>
          <w:rFonts w:ascii="Calibri" w:hAnsi="Calibri"/>
          <w:szCs w:val="18"/>
          <w:shd w:val="clear" w:color="auto" w:fill="FFFFFF"/>
        </w:rPr>
        <w:tab/>
        <w:t>Mountaineers</w:t>
      </w:r>
    </w:p>
    <w:p w14:paraId="22171481" w14:textId="7C135990"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old</w:t>
      </w:r>
    </w:p>
    <w:p w14:paraId="251C9411" w14:textId="04F2B417"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tomorrow  August 6, 1942</w:t>
      </w:r>
    </w:p>
    <w:p w14:paraId="6DF3913F" w14:textId="2137E63D"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ab/>
        <w:t xml:space="preserve">      8:30 P.M.</w:t>
      </w:r>
    </w:p>
    <w:p w14:paraId="78887691" w14:textId="25F7A153"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ab/>
        <w:t xml:space="preserve">      Left at base of mtn at</w:t>
      </w:r>
    </w:p>
    <w:p w14:paraId="27F4A2BA" w14:textId="235BA6CE"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 xml:space="preserve"> </w:t>
      </w:r>
      <w:r w:rsidRPr="00DA5075">
        <w:rPr>
          <w:rFonts w:ascii="Calibri" w:hAnsi="Calibri"/>
          <w:szCs w:val="18"/>
          <w:shd w:val="clear" w:color="auto" w:fill="FFFFFF"/>
        </w:rPr>
        <w:tab/>
        <w:t xml:space="preserve">      4 A.M. followed</w:t>
      </w:r>
    </w:p>
    <w:p w14:paraId="3DBD7FBD" w14:textId="2B5159E0"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ab/>
        <w:t xml:space="preserve">     “Weissners Route”. Made</w:t>
      </w:r>
    </w:p>
    <w:p w14:paraId="6AF19F3E" w14:textId="20FBE230"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ab/>
        <w:t xml:space="preserve">       Upper half in 4 ½ hrs, but</w:t>
      </w:r>
    </w:p>
    <w:p w14:paraId="7A2117C9" w14:textId="29BAF769"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ab/>
        <w:t xml:space="preserve">       Lower half slowed us up.</w:t>
      </w:r>
    </w:p>
    <w:p w14:paraId="04B252B6" w14:textId="64DE1D05" w:rsidR="006233A7" w:rsidRPr="00DA5075" w:rsidRDefault="006233A7">
      <w:pPr>
        <w:rPr>
          <w:rFonts w:ascii="Calibri" w:hAnsi="Calibri"/>
          <w:szCs w:val="18"/>
          <w:shd w:val="clear" w:color="auto" w:fill="FFFFFF"/>
        </w:rPr>
      </w:pPr>
      <w:r w:rsidRPr="00DA5075">
        <w:rPr>
          <w:rFonts w:ascii="Calibri" w:hAnsi="Calibri"/>
          <w:szCs w:val="18"/>
          <w:shd w:val="clear" w:color="auto" w:fill="FFFFFF"/>
        </w:rPr>
        <w:tab/>
        <w:t xml:space="preserve">       Hope we live thru the</w:t>
      </w:r>
    </w:p>
    <w:p w14:paraId="380C3A8F" w14:textId="3D74712D" w:rsidR="006233A7" w:rsidRPr="00DA5075" w:rsidRDefault="006233A7">
      <w:r w:rsidRPr="00DA5075">
        <w:rPr>
          <w:rFonts w:ascii="Calibri" w:hAnsi="Calibri"/>
          <w:szCs w:val="18"/>
          <w:shd w:val="clear" w:color="auto" w:fill="FFFFFF"/>
        </w:rPr>
        <w:tab/>
        <w:t xml:space="preserve">       night.</w:t>
      </w:r>
    </w:p>
    <w:p w14:paraId="7741F56F" w14:textId="1415D47B" w:rsidR="00590E88" w:rsidRPr="00DA5075" w:rsidRDefault="00590E88">
      <w:r w:rsidRPr="00DA5075">
        <w:br w:type="page"/>
      </w:r>
    </w:p>
    <w:p w14:paraId="38E6ACFE" w14:textId="77777777" w:rsidR="006D00B0" w:rsidRDefault="006D00B0" w:rsidP="006D00B0"/>
    <w:p w14:paraId="18B669A3" w14:textId="0C668DA9" w:rsidR="005B463F" w:rsidRDefault="00590E88" w:rsidP="00590E88">
      <w:pPr>
        <w:jc w:val="center"/>
        <w:rPr>
          <w:noProof/>
        </w:rPr>
      </w:pPr>
      <w:r>
        <w:rPr>
          <w:noProof/>
        </w:rPr>
        <w:drawing>
          <wp:inline distT="0" distB="0" distL="0" distR="0" wp14:anchorId="55553B73" wp14:editId="372C4E02">
            <wp:extent cx="6108618" cy="4610100"/>
            <wp:effectExtent l="0" t="0" r="6985" b="0"/>
            <wp:docPr id="12" name="Picture 1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nail_i-61544Mt Waddington (2).jpg"/>
                    <pic:cNvPicPr/>
                  </pic:nvPicPr>
                  <pic:blipFill>
                    <a:blip r:embed="rId11">
                      <a:extLst>
                        <a:ext uri="{28A0092B-C50C-407E-A947-70E740481C1C}">
                          <a14:useLocalDpi xmlns:a14="http://schemas.microsoft.com/office/drawing/2010/main" val="0"/>
                        </a:ext>
                      </a:extLst>
                    </a:blip>
                    <a:stretch>
                      <a:fillRect/>
                    </a:stretch>
                  </pic:blipFill>
                  <pic:spPr>
                    <a:xfrm>
                      <a:off x="0" y="0"/>
                      <a:ext cx="6151406" cy="4642391"/>
                    </a:xfrm>
                    <a:prstGeom prst="rect">
                      <a:avLst/>
                    </a:prstGeom>
                  </pic:spPr>
                </pic:pic>
              </a:graphicData>
            </a:graphic>
          </wp:inline>
        </w:drawing>
      </w:r>
    </w:p>
    <w:p w14:paraId="0DE1322F" w14:textId="77777777" w:rsidR="00F12207" w:rsidRDefault="00F12207" w:rsidP="00590E88">
      <w:pPr>
        <w:jc w:val="center"/>
        <w:rPr>
          <w:noProof/>
        </w:rPr>
      </w:pPr>
      <w:r>
        <w:rPr>
          <w:noProof/>
        </w:rPr>
        <w:t>Image I-61544 courtesy of the Royal BC Museum and Archives.</w:t>
      </w:r>
    </w:p>
    <w:p w14:paraId="4CDA3B6D" w14:textId="2CBB5AA6" w:rsidR="00591A24" w:rsidRDefault="00591A24">
      <w:pPr>
        <w:rPr>
          <w:noProof/>
        </w:rPr>
      </w:pPr>
      <w:r>
        <w:rPr>
          <w:noProof/>
        </w:rPr>
        <w:br w:type="page"/>
      </w:r>
    </w:p>
    <w:p w14:paraId="155F3DE2" w14:textId="29902461" w:rsidR="00591A24" w:rsidRDefault="00591A24" w:rsidP="00591A24">
      <w:pPr>
        <w:rPr>
          <w:rFonts w:ascii="Calibri" w:hAnsi="Calibri"/>
          <w:color w:val="000000"/>
          <w:szCs w:val="18"/>
          <w:shd w:val="clear" w:color="auto" w:fill="FFFFFF"/>
        </w:rPr>
      </w:pPr>
      <w:r>
        <w:rPr>
          <w:rFonts w:ascii="Calibri" w:hAnsi="Calibri"/>
          <w:color w:val="000000"/>
          <w:szCs w:val="18"/>
          <w:shd w:val="clear" w:color="auto" w:fill="FFFFFF"/>
        </w:rPr>
        <w:lastRenderedPageBreak/>
        <w:t>Below is a rotated and cropped image of the first ascent entry by Fritz Wiessner and Bill House. Partial transcription included.</w:t>
      </w:r>
    </w:p>
    <w:p w14:paraId="01D5B93C" w14:textId="77777777" w:rsidR="00591A24" w:rsidRDefault="00591A24" w:rsidP="00591A24">
      <w:pPr>
        <w:rPr>
          <w:rFonts w:ascii="Calibri" w:hAnsi="Calibri"/>
          <w:color w:val="000000"/>
          <w:szCs w:val="18"/>
          <w:shd w:val="clear" w:color="auto" w:fill="FFFFFF"/>
        </w:rPr>
      </w:pPr>
    </w:p>
    <w:p w14:paraId="7F2FD3C3" w14:textId="77777777" w:rsidR="00591A24" w:rsidRPr="00DA5075" w:rsidRDefault="00591A24" w:rsidP="00591A24">
      <w:pPr>
        <w:rPr>
          <w:rFonts w:ascii="Calibri" w:hAnsi="Calibri"/>
        </w:rPr>
      </w:pPr>
      <w:r w:rsidRPr="00DA5075">
        <w:rPr>
          <w:rFonts w:ascii="Calibri" w:hAnsi="Calibri"/>
        </w:rPr>
        <w:t>July 21</w:t>
      </w:r>
      <w:r w:rsidRPr="00DA5075">
        <w:rPr>
          <w:rFonts w:ascii="Calibri" w:hAnsi="Calibri"/>
          <w:vertAlign w:val="superscript"/>
        </w:rPr>
        <w:t>st</w:t>
      </w:r>
      <w:r w:rsidRPr="00DA5075">
        <w:rPr>
          <w:rFonts w:ascii="Calibri" w:hAnsi="Calibri"/>
        </w:rPr>
        <w:t>, 1936</w:t>
      </w:r>
    </w:p>
    <w:p w14:paraId="68DBDD0C" w14:textId="77777777" w:rsidR="00591A24" w:rsidRPr="00DA5075" w:rsidRDefault="00591A24" w:rsidP="00591A24">
      <w:pPr>
        <w:rPr>
          <w:rFonts w:ascii="Calibri" w:hAnsi="Calibri"/>
        </w:rPr>
      </w:pPr>
      <w:r w:rsidRPr="00DA5075">
        <w:rPr>
          <w:rFonts w:ascii="Calibri" w:hAnsi="Calibri"/>
        </w:rPr>
        <w:t>First ascent over the</w:t>
      </w:r>
    </w:p>
    <w:p w14:paraId="55BBF3D8" w14:textId="77777777" w:rsidR="00591A24" w:rsidRPr="00DA5075" w:rsidRDefault="00591A24" w:rsidP="00591A24">
      <w:pPr>
        <w:rPr>
          <w:rFonts w:ascii="Calibri" w:hAnsi="Calibri"/>
        </w:rPr>
      </w:pPr>
      <w:r w:rsidRPr="00DA5075">
        <w:rPr>
          <w:rFonts w:ascii="Calibri" w:hAnsi="Calibri"/>
        </w:rPr>
        <w:t>????</w:t>
      </w:r>
    </w:p>
    <w:p w14:paraId="2686812F" w14:textId="77777777" w:rsidR="00591A24" w:rsidRPr="00DA5075" w:rsidRDefault="00591A24" w:rsidP="00591A24">
      <w:pPr>
        <w:rPr>
          <w:rFonts w:ascii="Calibri" w:hAnsi="Calibri"/>
        </w:rPr>
      </w:pPr>
      <w:r w:rsidRPr="00DA5075">
        <w:rPr>
          <w:rFonts w:ascii="Calibri" w:hAnsi="Calibri"/>
        </w:rPr>
        <w:tab/>
        <w:t>Fritz H. Wiessner</w:t>
      </w:r>
    </w:p>
    <w:p w14:paraId="1116A824" w14:textId="77777777" w:rsidR="00591A24" w:rsidRPr="00DA5075" w:rsidRDefault="00591A24" w:rsidP="00591A24">
      <w:pPr>
        <w:rPr>
          <w:rFonts w:ascii="Calibri" w:hAnsi="Calibri"/>
        </w:rPr>
      </w:pPr>
      <w:r w:rsidRPr="00DA5075">
        <w:rPr>
          <w:rFonts w:ascii="Calibri" w:hAnsi="Calibri"/>
        </w:rPr>
        <w:tab/>
        <w:t>William P. House</w:t>
      </w:r>
    </w:p>
    <w:p w14:paraId="231A7484" w14:textId="48F4B070" w:rsidR="00591A24" w:rsidRDefault="00591A24">
      <w:pPr>
        <w:rPr>
          <w:noProof/>
        </w:rPr>
      </w:pPr>
    </w:p>
    <w:p w14:paraId="6E219346" w14:textId="45A61D82" w:rsidR="00591A24" w:rsidRDefault="00591A24" w:rsidP="00591A24">
      <w:pPr>
        <w:jc w:val="center"/>
        <w:rPr>
          <w:noProof/>
        </w:rPr>
      </w:pPr>
      <w:r>
        <w:rPr>
          <w:noProof/>
        </w:rPr>
        <w:drawing>
          <wp:inline distT="0" distB="0" distL="0" distR="0" wp14:anchorId="10C6DCDF" wp14:editId="2380990B">
            <wp:extent cx="5268589" cy="2374900"/>
            <wp:effectExtent l="0" t="0" r="8890" b="6350"/>
            <wp:docPr id="13" name="Picture 13" descr="A close up of a tree covered in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21-36Mt Waddington WeissnerHouseFA.jpg"/>
                    <pic:cNvPicPr/>
                  </pic:nvPicPr>
                  <pic:blipFill>
                    <a:blip r:embed="rId12">
                      <a:extLst>
                        <a:ext uri="{28A0092B-C50C-407E-A947-70E740481C1C}">
                          <a14:useLocalDpi xmlns:a14="http://schemas.microsoft.com/office/drawing/2010/main" val="0"/>
                        </a:ext>
                      </a:extLst>
                    </a:blip>
                    <a:stretch>
                      <a:fillRect/>
                    </a:stretch>
                  </pic:blipFill>
                  <pic:spPr>
                    <a:xfrm>
                      <a:off x="0" y="0"/>
                      <a:ext cx="5314515" cy="2395602"/>
                    </a:xfrm>
                    <a:prstGeom prst="rect">
                      <a:avLst/>
                    </a:prstGeom>
                  </pic:spPr>
                </pic:pic>
              </a:graphicData>
            </a:graphic>
          </wp:inline>
        </w:drawing>
      </w:r>
    </w:p>
    <w:p w14:paraId="1156099C" w14:textId="77777777" w:rsidR="00591A24" w:rsidRDefault="00591A24" w:rsidP="00591A24">
      <w:pPr>
        <w:jc w:val="center"/>
        <w:rPr>
          <w:noProof/>
        </w:rPr>
      </w:pPr>
      <w:r>
        <w:rPr>
          <w:noProof/>
        </w:rPr>
        <w:t>Image I-61544 courtesy of the Royal BC Museum and Archives.</w:t>
      </w:r>
    </w:p>
    <w:p w14:paraId="371D68D8" w14:textId="77777777" w:rsidR="00591A24" w:rsidRDefault="00591A24">
      <w:pPr>
        <w:rPr>
          <w:noProof/>
        </w:rPr>
      </w:pPr>
    </w:p>
    <w:p w14:paraId="540BC846" w14:textId="7B3B5973" w:rsidR="00AF41DC" w:rsidRDefault="00AF41DC">
      <w:pPr>
        <w:rPr>
          <w:noProof/>
        </w:rPr>
      </w:pPr>
      <w:r>
        <w:rPr>
          <w:noProof/>
        </w:rPr>
        <w:t xml:space="preserve">The </w:t>
      </w:r>
      <w:r w:rsidR="00591A24">
        <w:rPr>
          <w:noProof/>
        </w:rPr>
        <w:t xml:space="preserve">Beckey </w:t>
      </w:r>
      <w:r>
        <w:rPr>
          <w:noProof/>
        </w:rPr>
        <w:t xml:space="preserve">brothers </w:t>
      </w:r>
      <w:r w:rsidR="000071D1">
        <w:rPr>
          <w:noProof/>
        </w:rPr>
        <w:t xml:space="preserve">would </w:t>
      </w:r>
      <w:r>
        <w:rPr>
          <w:noProof/>
        </w:rPr>
        <w:t xml:space="preserve">bivouc on a ledge 150 feet beneath the summit, inside their tent sacks, anchored </w:t>
      </w:r>
      <w:r w:rsidR="00427583">
        <w:rPr>
          <w:noProof/>
        </w:rPr>
        <w:t xml:space="preserve">to the mountain </w:t>
      </w:r>
      <w:r w:rsidR="000071D1">
        <w:rPr>
          <w:noProof/>
        </w:rPr>
        <w:t>by</w:t>
      </w:r>
      <w:r>
        <w:rPr>
          <w:noProof/>
        </w:rPr>
        <w:t xml:space="preserve"> pitons.</w:t>
      </w:r>
      <w:r w:rsidR="000071D1">
        <w:rPr>
          <w:noProof/>
        </w:rPr>
        <w:t xml:space="preserve"> On the cautious descent the next day, Helmy suffered a nasty cut to his knee by rockfall. Fred </w:t>
      </w:r>
      <w:r w:rsidR="00591A24">
        <w:rPr>
          <w:noProof/>
        </w:rPr>
        <w:t>attempt</w:t>
      </w:r>
      <w:r w:rsidR="00427583">
        <w:rPr>
          <w:noProof/>
        </w:rPr>
        <w:t>ed</w:t>
      </w:r>
      <w:r w:rsidR="000071D1">
        <w:rPr>
          <w:noProof/>
        </w:rPr>
        <w:t xml:space="preserve"> to st</w:t>
      </w:r>
      <w:r w:rsidR="00427583">
        <w:rPr>
          <w:noProof/>
        </w:rPr>
        <w:t>op</w:t>
      </w:r>
      <w:r w:rsidR="000071D1">
        <w:rPr>
          <w:noProof/>
        </w:rPr>
        <w:t xml:space="preserve"> the persistant bleeding of Helmy’s wound</w:t>
      </w:r>
      <w:r w:rsidR="00427583">
        <w:rPr>
          <w:noProof/>
        </w:rPr>
        <w:t xml:space="preserve">. They ended up </w:t>
      </w:r>
      <w:r w:rsidR="000071D1">
        <w:rPr>
          <w:noProof/>
        </w:rPr>
        <w:t xml:space="preserve">spending a second </w:t>
      </w:r>
      <w:r w:rsidR="00823FB9">
        <w:rPr>
          <w:noProof/>
        </w:rPr>
        <w:t>uncomfortable</w:t>
      </w:r>
      <w:r w:rsidR="00427583">
        <w:rPr>
          <w:noProof/>
        </w:rPr>
        <w:t>,</w:t>
      </w:r>
      <w:r w:rsidR="000071D1">
        <w:rPr>
          <w:noProof/>
        </w:rPr>
        <w:t xml:space="preserve"> and in Helmy’s case</w:t>
      </w:r>
      <w:r w:rsidR="00427583">
        <w:rPr>
          <w:noProof/>
        </w:rPr>
        <w:t>,</w:t>
      </w:r>
      <w:r w:rsidR="000071D1">
        <w:rPr>
          <w:noProof/>
        </w:rPr>
        <w:t xml:space="preserve"> painful night. Helmy completed the descent in extreme pain with Fred the next day. Helmy rested and recovered from his wound for a couple of days</w:t>
      </w:r>
      <w:r w:rsidR="00DD1591">
        <w:rPr>
          <w:noProof/>
        </w:rPr>
        <w:t xml:space="preserve"> </w:t>
      </w:r>
      <w:r w:rsidR="000071D1">
        <w:rPr>
          <w:noProof/>
        </w:rPr>
        <w:t>, then the brothers began their exit, arriving at salt water on August 16</w:t>
      </w:r>
      <w:r w:rsidR="000071D1" w:rsidRPr="000071D1">
        <w:rPr>
          <w:noProof/>
          <w:vertAlign w:val="superscript"/>
        </w:rPr>
        <w:t>th</w:t>
      </w:r>
      <w:r w:rsidR="000071D1">
        <w:rPr>
          <w:noProof/>
        </w:rPr>
        <w:t>.</w:t>
      </w:r>
    </w:p>
    <w:p w14:paraId="50F0D0E9" w14:textId="77777777" w:rsidR="00AF41DC" w:rsidRDefault="00AF41DC">
      <w:pPr>
        <w:rPr>
          <w:noProof/>
        </w:rPr>
      </w:pPr>
    </w:p>
    <w:p w14:paraId="7F5F5BAF" w14:textId="411EA075" w:rsidR="00F12207" w:rsidRDefault="00F12207">
      <w:pPr>
        <w:rPr>
          <w:noProof/>
        </w:rPr>
      </w:pPr>
      <w:r>
        <w:rPr>
          <w:noProof/>
        </w:rPr>
        <w:t xml:space="preserve">News reached the outside world of their ascent of Mt Waddington on August 21st, in time to make the the evening edition of the </w:t>
      </w:r>
      <w:r w:rsidRPr="00F12207">
        <w:rPr>
          <w:i/>
          <w:noProof/>
        </w:rPr>
        <w:t>Seattle Times</w:t>
      </w:r>
      <w:r w:rsidR="0066755C">
        <w:rPr>
          <w:noProof/>
        </w:rPr>
        <w:t>, with the sensational headline “2 Seattleiltes Escape Death In Avalanche on Canadian Mountain.”</w:t>
      </w:r>
      <w:r>
        <w:rPr>
          <w:noProof/>
        </w:rPr>
        <w:t xml:space="preserve"> </w:t>
      </w:r>
      <w:r w:rsidR="004A3651">
        <w:rPr>
          <w:noProof/>
        </w:rPr>
        <w:t xml:space="preserve">It was extraordinary that this article was on the front page of the newspaper, above the fold. All the other articles on page 1 of the </w:t>
      </w:r>
      <w:r w:rsidR="004A3651" w:rsidRPr="004A3651">
        <w:rPr>
          <w:i/>
          <w:noProof/>
        </w:rPr>
        <w:t>Seattle Times</w:t>
      </w:r>
      <w:r w:rsidR="004A3651">
        <w:rPr>
          <w:noProof/>
        </w:rPr>
        <w:t xml:space="preserve"> were about World War II, which was not going well for the United States and its allies in the summer of 1942. </w:t>
      </w:r>
    </w:p>
    <w:p w14:paraId="3195B6BC" w14:textId="77777777" w:rsidR="00F12207" w:rsidRDefault="00F12207">
      <w:pPr>
        <w:rPr>
          <w:noProof/>
        </w:rPr>
      </w:pPr>
    </w:p>
    <w:p w14:paraId="45033010" w14:textId="7DE5E0BF" w:rsidR="00783D34" w:rsidRDefault="00F12207">
      <w:pPr>
        <w:rPr>
          <w:noProof/>
        </w:rPr>
      </w:pPr>
      <w:r>
        <w:rPr>
          <w:noProof/>
        </w:rPr>
        <w:t xml:space="preserve">The following day the </w:t>
      </w:r>
      <w:r w:rsidRPr="00F12207">
        <w:rPr>
          <w:i/>
          <w:noProof/>
        </w:rPr>
        <w:t>Seattle Post Intelligencer</w:t>
      </w:r>
      <w:r>
        <w:rPr>
          <w:noProof/>
        </w:rPr>
        <w:t xml:space="preserve"> and </w:t>
      </w:r>
      <w:r w:rsidRPr="00F12207">
        <w:rPr>
          <w:i/>
          <w:noProof/>
        </w:rPr>
        <w:t>Seattle Times</w:t>
      </w:r>
      <w:r>
        <w:rPr>
          <w:noProof/>
        </w:rPr>
        <w:t xml:space="preserve"> both had lengthy articles.</w:t>
      </w:r>
    </w:p>
    <w:p w14:paraId="3BD63DB2" w14:textId="77777777" w:rsidR="00003B1A" w:rsidRDefault="00003B1A">
      <w:pPr>
        <w:rPr>
          <w:noProof/>
        </w:rPr>
      </w:pPr>
    </w:p>
    <w:p w14:paraId="296BFD42" w14:textId="6F7492F8" w:rsidR="005B463F" w:rsidRDefault="00783D34" w:rsidP="00F12207">
      <w:pPr>
        <w:jc w:val="center"/>
        <w:rPr>
          <w:noProof/>
        </w:rPr>
      </w:pPr>
      <w:r>
        <w:rPr>
          <w:noProof/>
        </w:rPr>
        <w:lastRenderedPageBreak/>
        <w:drawing>
          <wp:inline distT="0" distB="0" distL="0" distR="0" wp14:anchorId="66372A8E" wp14:editId="173EC004">
            <wp:extent cx="5750620" cy="7531100"/>
            <wp:effectExtent l="0" t="0" r="2540" b="0"/>
            <wp:docPr id="10" name="Picture 1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22-42SeattlePIp11Waddingtonv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2805" cy="7533962"/>
                    </a:xfrm>
                    <a:prstGeom prst="rect">
                      <a:avLst/>
                    </a:prstGeom>
                  </pic:spPr>
                </pic:pic>
              </a:graphicData>
            </a:graphic>
          </wp:inline>
        </w:drawing>
      </w:r>
    </w:p>
    <w:p w14:paraId="618583EA" w14:textId="28B7B28B" w:rsidR="006D00B0" w:rsidRDefault="006D00B0" w:rsidP="006D00B0">
      <w:pPr>
        <w:jc w:val="center"/>
        <w:rPr>
          <w:noProof/>
        </w:rPr>
      </w:pPr>
      <w:bookmarkStart w:id="0" w:name="_Hlk3993702"/>
      <w:r w:rsidRPr="00783D34">
        <w:rPr>
          <w:i/>
          <w:noProof/>
        </w:rPr>
        <w:t>Seattle Post Intelligencer</w:t>
      </w:r>
      <w:r w:rsidR="00DD1591">
        <w:rPr>
          <w:i/>
          <w:noProof/>
        </w:rPr>
        <w:t>.</w:t>
      </w:r>
      <w:r>
        <w:rPr>
          <w:noProof/>
        </w:rPr>
        <w:t xml:space="preserve"> August 22, 1942, 11.</w:t>
      </w:r>
    </w:p>
    <w:p w14:paraId="3223648E" w14:textId="7E997C57" w:rsidR="005B463F" w:rsidRDefault="005B463F" w:rsidP="00F12207">
      <w:pPr>
        <w:jc w:val="center"/>
        <w:rPr>
          <w:noProof/>
        </w:rPr>
      </w:pPr>
    </w:p>
    <w:bookmarkEnd w:id="0"/>
    <w:p w14:paraId="34A2E47C" w14:textId="29ABF876" w:rsidR="005B463F" w:rsidRDefault="00DA5075" w:rsidP="00F12207">
      <w:pPr>
        <w:jc w:val="center"/>
        <w:rPr>
          <w:noProof/>
        </w:rPr>
      </w:pPr>
      <w:r>
        <w:rPr>
          <w:noProof/>
        </w:rPr>
        <w:lastRenderedPageBreak/>
        <w:drawing>
          <wp:inline distT="0" distB="0" distL="0" distR="0" wp14:anchorId="456781D6" wp14:editId="63C2FB1E">
            <wp:extent cx="2685288" cy="7866888"/>
            <wp:effectExtent l="0" t="0" r="1270" b="1270"/>
            <wp:docPr id="16" name="Picture 16"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22-42SeattleDailyTimesp4MtWaddingtonV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5288" cy="7866888"/>
                    </a:xfrm>
                    <a:prstGeom prst="rect">
                      <a:avLst/>
                    </a:prstGeom>
                  </pic:spPr>
                </pic:pic>
              </a:graphicData>
            </a:graphic>
          </wp:inline>
        </w:drawing>
      </w:r>
    </w:p>
    <w:p w14:paraId="0B63B735" w14:textId="5653C084" w:rsidR="00177145" w:rsidRDefault="00177145" w:rsidP="00177145">
      <w:pPr>
        <w:jc w:val="center"/>
        <w:rPr>
          <w:noProof/>
        </w:rPr>
      </w:pPr>
      <w:r w:rsidRPr="00783D34">
        <w:rPr>
          <w:i/>
          <w:noProof/>
        </w:rPr>
        <w:t xml:space="preserve">Seattle </w:t>
      </w:r>
      <w:r w:rsidR="006D00B0">
        <w:rPr>
          <w:i/>
          <w:noProof/>
        </w:rPr>
        <w:t>Times</w:t>
      </w:r>
      <w:r w:rsidR="00DD1591">
        <w:rPr>
          <w:i/>
          <w:noProof/>
        </w:rPr>
        <w:t>.</w:t>
      </w:r>
      <w:r>
        <w:rPr>
          <w:noProof/>
        </w:rPr>
        <w:t xml:space="preserve"> August 22, 1942, </w:t>
      </w:r>
      <w:r w:rsidR="006D00B0">
        <w:rPr>
          <w:noProof/>
        </w:rPr>
        <w:t>4.</w:t>
      </w:r>
    </w:p>
    <w:p w14:paraId="34D581C2" w14:textId="77777777" w:rsidR="006D00B0" w:rsidRDefault="006D00B0" w:rsidP="006D00B0">
      <w:r>
        <w:lastRenderedPageBreak/>
        <w:t xml:space="preserve">Fred Beckey would have a second encounter with Don Munday under tragic circumstances, in the Waddington Range during the summer of 1947. Fred Beckey joined a large group of climbers from the Harvard Mountaineering Club for a two-month expedition into the Waddington Range. On July 22, 1947, Charles Shiverick died in an avalanche during an attempt on Serra II. The other climbers Leonard Winchester, Harry King and Fred Beckey barely survived the avalanche but suffered injuries, some serious. In Beckey’s case several broken ribs and King a dislocated shoulder. </w:t>
      </w:r>
    </w:p>
    <w:p w14:paraId="54537121" w14:textId="548E85F8" w:rsidR="006D00B0" w:rsidRDefault="006D00B0">
      <w:pPr>
        <w:rPr>
          <w:b/>
          <w:noProof/>
          <w:u w:val="single"/>
        </w:rPr>
      </w:pPr>
    </w:p>
    <w:p w14:paraId="402FFA23" w14:textId="77777777" w:rsidR="006D00B0" w:rsidRPr="00823FB9" w:rsidRDefault="006D00B0" w:rsidP="006D00B0">
      <w:pPr>
        <w:rPr>
          <w:i/>
        </w:rPr>
      </w:pPr>
      <w:r>
        <w:t xml:space="preserve">The leader of the group William Putnam, along with David Michaels made it out to Tatla Lake and news of the tragedy soon reached the outside world. See below for two early newspaper accounts of the accident. The first article incorrectly identifies that the tragedy occurred on Mt Waddington and erroneously states that the group will continue their attempt on Mt Waddington – which was never on the group’s agenda. In the second article, the group’s leader William Putnam speculates that a minor earthquake triggered the avalanche. This was never stated as a cause in the trip reports written in the </w:t>
      </w:r>
      <w:r w:rsidRPr="00823FB9">
        <w:rPr>
          <w:i/>
        </w:rPr>
        <w:t>American Alpine Journal</w:t>
      </w:r>
      <w:r>
        <w:t xml:space="preserve"> and </w:t>
      </w:r>
      <w:r w:rsidRPr="00823FB9">
        <w:rPr>
          <w:i/>
        </w:rPr>
        <w:t>Canadian Alpine Journal.</w:t>
      </w:r>
    </w:p>
    <w:p w14:paraId="0B9BE90F" w14:textId="77777777" w:rsidR="006D00B0" w:rsidRPr="00823FB9" w:rsidRDefault="006D00B0" w:rsidP="006D00B0">
      <w:pPr>
        <w:rPr>
          <w:i/>
        </w:rPr>
      </w:pPr>
    </w:p>
    <w:p w14:paraId="77489DD7" w14:textId="77777777" w:rsidR="006D00B0" w:rsidRDefault="006D00B0" w:rsidP="006D00B0">
      <w:r>
        <w:rPr>
          <w:noProof/>
        </w:rPr>
        <w:lastRenderedPageBreak/>
        <w:drawing>
          <wp:inline distT="0" distB="0" distL="0" distR="0" wp14:anchorId="37DC468E" wp14:editId="188B7C65">
            <wp:extent cx="1931954" cy="6235700"/>
            <wp:effectExtent l="0" t="0" r="0" b="0"/>
            <wp:docPr id="40" name="Picture 4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8-47SerraAccident (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1443" cy="6266329"/>
                    </a:xfrm>
                    <a:prstGeom prst="rect">
                      <a:avLst/>
                    </a:prstGeom>
                  </pic:spPr>
                </pic:pic>
              </a:graphicData>
            </a:graphic>
          </wp:inline>
        </w:drawing>
      </w:r>
      <w:r>
        <w:tab/>
      </w:r>
      <w:r>
        <w:tab/>
      </w:r>
      <w:r>
        <w:tab/>
      </w:r>
      <w:r>
        <w:rPr>
          <w:noProof/>
        </w:rPr>
        <w:drawing>
          <wp:inline distT="0" distB="0" distL="0" distR="0" wp14:anchorId="3A2FFB1E" wp14:editId="5DC1923A">
            <wp:extent cx="2414416" cy="6184682"/>
            <wp:effectExtent l="0" t="0" r="5080" b="6985"/>
            <wp:docPr id="43" name="Picture 4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30-47SerraAccident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9134" cy="6196767"/>
                    </a:xfrm>
                    <a:prstGeom prst="rect">
                      <a:avLst/>
                    </a:prstGeom>
                  </pic:spPr>
                </pic:pic>
              </a:graphicData>
            </a:graphic>
          </wp:inline>
        </w:drawing>
      </w:r>
    </w:p>
    <w:p w14:paraId="13A6447F" w14:textId="77777777" w:rsidR="006D00B0" w:rsidRDefault="006D00B0" w:rsidP="006D00B0">
      <w:pPr>
        <w:ind w:left="720" w:hanging="720"/>
      </w:pPr>
      <w:bookmarkStart w:id="1" w:name="_Hlk3992212"/>
      <w:r w:rsidRPr="00815CF4">
        <w:rPr>
          <w:i/>
        </w:rPr>
        <w:t>Ottawa Citizen</w:t>
      </w:r>
      <w:r>
        <w:rPr>
          <w:i/>
        </w:rPr>
        <w:t>.</w:t>
      </w:r>
      <w:r>
        <w:t xml:space="preserve"> July 28, 1947, 1.</w:t>
      </w:r>
      <w:bookmarkEnd w:id="1"/>
      <w:r>
        <w:tab/>
      </w:r>
      <w:r>
        <w:tab/>
      </w:r>
      <w:r>
        <w:tab/>
      </w:r>
      <w:r>
        <w:tab/>
      </w:r>
      <w:bookmarkStart w:id="2" w:name="_Hlk3992302"/>
      <w:r w:rsidRPr="00815CF4">
        <w:rPr>
          <w:i/>
        </w:rPr>
        <w:t>Edmonton Journal</w:t>
      </w:r>
      <w:r>
        <w:rPr>
          <w:i/>
        </w:rPr>
        <w:t>.</w:t>
      </w:r>
      <w:r>
        <w:t xml:space="preserve"> July 30, 1947, 18.</w:t>
      </w:r>
      <w:bookmarkEnd w:id="2"/>
    </w:p>
    <w:p w14:paraId="6C9E730F" w14:textId="77777777" w:rsidR="006D00B0" w:rsidRDefault="006D00B0" w:rsidP="006D00B0">
      <w:r>
        <w:br w:type="page"/>
      </w:r>
    </w:p>
    <w:p w14:paraId="3E6B1F1D" w14:textId="6CDE0A27" w:rsidR="006D00B0" w:rsidRDefault="006D00B0" w:rsidP="006D00B0">
      <w:r>
        <w:lastRenderedPageBreak/>
        <w:t>Charles Shiverick’s wife traveled to Vancouver and wanted to have her husband’s body evacuated. Because of Don Munday’s knowledge of the Waddington Range he was asked to join the evacuation group.</w:t>
      </w:r>
    </w:p>
    <w:p w14:paraId="2E957AFF" w14:textId="77777777" w:rsidR="006D00B0" w:rsidRDefault="006D00B0" w:rsidP="006D00B0"/>
    <w:p w14:paraId="379C4BD9" w14:textId="77777777" w:rsidR="006D00B0" w:rsidRDefault="006D00B0" w:rsidP="006D00B0">
      <w:r>
        <w:t>On August 17</w:t>
      </w:r>
      <w:r w:rsidRPr="004379CB">
        <w:rPr>
          <w:vertAlign w:val="superscript"/>
        </w:rPr>
        <w:t>th</w:t>
      </w:r>
      <w:r>
        <w:t xml:space="preserve"> Don Munday and Neal Carter were flown into the area by helicopter, with the idea of somehow evacuating Charles Shiverick’s body located at over 10,000 feet on a rock ledge of the steep south slope of Serra II. Beckey led Munday, Carter and two members of the expedition to the site of Shiverick’s body on August 18th. After discussing various evacuation options, it was decided that an evacuation was unfeasible. Instead the body was interned nearby in the snow. Later a mountain and a glacier, some 6 miles northeast of Serra II, were named in the memory of Shiverick.</w:t>
      </w:r>
    </w:p>
    <w:p w14:paraId="02169B0D" w14:textId="77777777" w:rsidR="006D00B0" w:rsidRDefault="006D00B0" w:rsidP="006D00B0"/>
    <w:p w14:paraId="384705AF" w14:textId="6180A24B" w:rsidR="006D00B0" w:rsidRDefault="006D00B0" w:rsidP="006D00B0">
      <w:r>
        <w:t xml:space="preserve">This would be the last time that Don Munday visited the Waddington Range, the area he and his wife had so thoroughly </w:t>
      </w:r>
      <w:r w:rsidR="005323BA">
        <w:t>explored</w:t>
      </w:r>
      <w:r>
        <w:t xml:space="preserve">, photographed and </w:t>
      </w:r>
      <w:r w:rsidR="005323BA">
        <w:t>mapped</w:t>
      </w:r>
      <w:r>
        <w:t>. He would die in 1950, while Phyllis would live another 40 years before passing away at age 95.</w:t>
      </w:r>
    </w:p>
    <w:p w14:paraId="17B1DAC1" w14:textId="77777777" w:rsidR="006D00B0" w:rsidRDefault="006D00B0" w:rsidP="006D00B0"/>
    <w:p w14:paraId="4529B77F" w14:textId="6F724E88" w:rsidR="006D00B0" w:rsidRDefault="006D00B0">
      <w:pPr>
        <w:rPr>
          <w:b/>
          <w:noProof/>
          <w:u w:val="single"/>
        </w:rPr>
      </w:pPr>
    </w:p>
    <w:p w14:paraId="04F82CEC" w14:textId="75BC6822" w:rsidR="009E6F23" w:rsidRPr="009E6F23" w:rsidRDefault="009E6F23">
      <w:pPr>
        <w:rPr>
          <w:b/>
          <w:noProof/>
          <w:u w:val="single"/>
        </w:rPr>
      </w:pPr>
      <w:r w:rsidRPr="009E6F23">
        <w:rPr>
          <w:b/>
          <w:noProof/>
          <w:u w:val="single"/>
        </w:rPr>
        <w:t>Bugaboo Spire, East Ridge</w:t>
      </w:r>
      <w:r>
        <w:rPr>
          <w:b/>
          <w:noProof/>
          <w:u w:val="single"/>
        </w:rPr>
        <w:t xml:space="preserve"> in</w:t>
      </w:r>
      <w:r w:rsidRPr="009E6F23">
        <w:rPr>
          <w:b/>
          <w:noProof/>
          <w:u w:val="single"/>
        </w:rPr>
        <w:t xml:space="preserve"> </w:t>
      </w:r>
      <w:r w:rsidR="00EE7AA0">
        <w:rPr>
          <w:b/>
          <w:noProof/>
          <w:u w:val="single"/>
        </w:rPr>
        <w:t xml:space="preserve">July </w:t>
      </w:r>
      <w:r w:rsidRPr="009E6F23">
        <w:rPr>
          <w:b/>
          <w:noProof/>
          <w:u w:val="single"/>
        </w:rPr>
        <w:t>1959</w:t>
      </w:r>
    </w:p>
    <w:p w14:paraId="10E3683E" w14:textId="77777777" w:rsidR="009E6F23" w:rsidRDefault="009E6F23">
      <w:pPr>
        <w:rPr>
          <w:noProof/>
        </w:rPr>
      </w:pPr>
    </w:p>
    <w:p w14:paraId="39ADF2A9" w14:textId="0D79658C" w:rsidR="007B5CE7" w:rsidRDefault="007B5CE7">
      <w:pPr>
        <w:rPr>
          <w:noProof/>
        </w:rPr>
      </w:pPr>
      <w:r>
        <w:rPr>
          <w:noProof/>
        </w:rPr>
        <w:t>This entry is for a climb of Bugaboo Spire on July 24,</w:t>
      </w:r>
      <w:r w:rsidR="005A1D32">
        <w:rPr>
          <w:noProof/>
        </w:rPr>
        <w:t xml:space="preserve"> </w:t>
      </w:r>
      <w:r>
        <w:rPr>
          <w:noProof/>
        </w:rPr>
        <w:t>1959</w:t>
      </w:r>
      <w:r w:rsidR="00DD3B43">
        <w:rPr>
          <w:noProof/>
        </w:rPr>
        <w:t xml:space="preserve">, </w:t>
      </w:r>
      <w:r w:rsidR="00840219">
        <w:rPr>
          <w:noProof/>
        </w:rPr>
        <w:t xml:space="preserve">done </w:t>
      </w:r>
      <w:r w:rsidR="00DD3B43">
        <w:rPr>
          <w:noProof/>
        </w:rPr>
        <w:t>in 4½ hours</w:t>
      </w:r>
      <w:r>
        <w:rPr>
          <w:noProof/>
        </w:rPr>
        <w:t>. Its was the only climb that Beckey completed in the Bugaboo</w:t>
      </w:r>
      <w:r w:rsidR="0086363A">
        <w:rPr>
          <w:noProof/>
        </w:rPr>
        <w:t>s Area</w:t>
      </w:r>
      <w:r>
        <w:rPr>
          <w:noProof/>
        </w:rPr>
        <w:t xml:space="preserve"> </w:t>
      </w:r>
      <w:r w:rsidR="0086363A">
        <w:rPr>
          <w:noProof/>
        </w:rPr>
        <w:t>which was not a new route</w:t>
      </w:r>
      <w:r w:rsidR="005A1D32">
        <w:rPr>
          <w:noProof/>
        </w:rPr>
        <w:t xml:space="preserve"> that summer</w:t>
      </w:r>
      <w:r w:rsidR="0086363A">
        <w:rPr>
          <w:noProof/>
        </w:rPr>
        <w:t xml:space="preserve">. His climbing partner was the </w:t>
      </w:r>
      <w:r w:rsidR="00B14ADD">
        <w:rPr>
          <w:noProof/>
        </w:rPr>
        <w:t>outstanding</w:t>
      </w:r>
      <w:r w:rsidR="0086363A">
        <w:rPr>
          <w:noProof/>
        </w:rPr>
        <w:t xml:space="preserve"> climber from Calgary, Alberta, Br</w:t>
      </w:r>
      <w:r w:rsidR="005A1D32">
        <w:rPr>
          <w:noProof/>
        </w:rPr>
        <w:t>ian</w:t>
      </w:r>
      <w:r w:rsidR="0086363A">
        <w:rPr>
          <w:noProof/>
        </w:rPr>
        <w:t xml:space="preserve"> Greenwood</w:t>
      </w:r>
      <w:r w:rsidR="00800C2B">
        <w:rPr>
          <w:noProof/>
        </w:rPr>
        <w:t>, who made the entry</w:t>
      </w:r>
      <w:r w:rsidR="0086363A">
        <w:rPr>
          <w:noProof/>
        </w:rPr>
        <w:t>.</w:t>
      </w:r>
    </w:p>
    <w:p w14:paraId="677D17D8" w14:textId="77777777" w:rsidR="007B5CE7" w:rsidRDefault="007B5CE7">
      <w:pPr>
        <w:rPr>
          <w:noProof/>
        </w:rPr>
      </w:pPr>
    </w:p>
    <w:p w14:paraId="5B4C9662" w14:textId="14430279" w:rsidR="0081145B" w:rsidRDefault="007B5CE7" w:rsidP="00732967">
      <w:pPr>
        <w:jc w:val="center"/>
      </w:pPr>
      <w:r>
        <w:rPr>
          <w:noProof/>
        </w:rPr>
        <w:drawing>
          <wp:inline distT="0" distB="0" distL="0" distR="0" wp14:anchorId="21FE4F66" wp14:editId="5DCDD9AA">
            <wp:extent cx="4360409" cy="2393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891" cy="2421665"/>
                    </a:xfrm>
                    <a:prstGeom prst="rect">
                      <a:avLst/>
                    </a:prstGeom>
                    <a:noFill/>
                    <a:ln>
                      <a:noFill/>
                    </a:ln>
                  </pic:spPr>
                </pic:pic>
              </a:graphicData>
            </a:graphic>
          </wp:inline>
        </w:drawing>
      </w:r>
    </w:p>
    <w:p w14:paraId="7F97B8E5" w14:textId="1BF3360B" w:rsidR="00B252BC" w:rsidRDefault="00B252BC"/>
    <w:p w14:paraId="56AF874C" w14:textId="77777777" w:rsidR="00AF74F5" w:rsidRDefault="00595827" w:rsidP="00AF74F5">
      <w:r>
        <w:t>Image</w:t>
      </w:r>
      <w:r w:rsidR="00610DE1">
        <w:t xml:space="preserve"> M235/accn 5200-20</w:t>
      </w:r>
      <w:r>
        <w:t xml:space="preserve"> </w:t>
      </w:r>
      <w:r w:rsidR="00AF74F5">
        <w:t>copied from the Whyte Museum of The Canadian Rockies, Banff, Alberta.</w:t>
      </w:r>
    </w:p>
    <w:p w14:paraId="5C6D16CA" w14:textId="06E33D33" w:rsidR="00595827" w:rsidRDefault="00595827"/>
    <w:p w14:paraId="2A2B365B" w14:textId="6A76AA27" w:rsidR="00CB2BAA" w:rsidRDefault="00CB2BAA">
      <w:r>
        <w:br w:type="page"/>
      </w:r>
    </w:p>
    <w:p w14:paraId="60625D99" w14:textId="01730E42" w:rsidR="009E6F23" w:rsidRPr="009E6F23" w:rsidRDefault="009E6F23">
      <w:pPr>
        <w:rPr>
          <w:b/>
          <w:u w:val="single"/>
        </w:rPr>
      </w:pPr>
      <w:r w:rsidRPr="009E6F23">
        <w:rPr>
          <w:b/>
          <w:u w:val="single"/>
        </w:rPr>
        <w:lastRenderedPageBreak/>
        <w:t>Mt Sir Donald, Direct North Face</w:t>
      </w:r>
      <w:r>
        <w:rPr>
          <w:b/>
          <w:u w:val="single"/>
        </w:rPr>
        <w:t xml:space="preserve"> in</w:t>
      </w:r>
      <w:r w:rsidRPr="009E6F23">
        <w:rPr>
          <w:b/>
          <w:u w:val="single"/>
        </w:rPr>
        <w:t xml:space="preserve"> </w:t>
      </w:r>
      <w:r w:rsidR="00EE7AA0">
        <w:rPr>
          <w:b/>
          <w:u w:val="single"/>
        </w:rPr>
        <w:t xml:space="preserve">August </w:t>
      </w:r>
      <w:r w:rsidRPr="009E6F23">
        <w:rPr>
          <w:b/>
          <w:u w:val="single"/>
        </w:rPr>
        <w:t>1961</w:t>
      </w:r>
    </w:p>
    <w:p w14:paraId="7650A7FB" w14:textId="77777777" w:rsidR="009E6F23" w:rsidRDefault="009E6F23"/>
    <w:p w14:paraId="79013AE4" w14:textId="6D2D9790" w:rsidR="00B61B70" w:rsidRDefault="00B61B70">
      <w:r>
        <w:t xml:space="preserve">Here is a summit register entry for </w:t>
      </w:r>
      <w:r w:rsidR="00DD3B43">
        <w:t>a</w:t>
      </w:r>
      <w:r>
        <w:t xml:space="preserve"> </w:t>
      </w:r>
      <w:r w:rsidR="00490147">
        <w:t>climb</w:t>
      </w:r>
      <w:r w:rsidR="0030685E">
        <w:t xml:space="preserve"> up the </w:t>
      </w:r>
      <w:r w:rsidR="00D836B4">
        <w:t xml:space="preserve">2,500 ft </w:t>
      </w:r>
      <w:r>
        <w:t>North Face of Mt Sir Donald in the Selkirk Mountains, with the great Yvon Chouinard.</w:t>
      </w:r>
      <w:r w:rsidR="00D836B4">
        <w:t xml:space="preserve"> They completed this new route on the heels of climbing the North Face-Direct of Mt Edi</w:t>
      </w:r>
      <w:r w:rsidR="00490147">
        <w:t>th Cavell with Dan Doody on July 21st, which was also a new route.</w:t>
      </w:r>
    </w:p>
    <w:p w14:paraId="27675B2D" w14:textId="77777777" w:rsidR="00B61B70" w:rsidRDefault="00B61B70"/>
    <w:p w14:paraId="7CFDCF45" w14:textId="348A9672" w:rsidR="00B61B70" w:rsidRDefault="0030685E">
      <w:r>
        <w:rPr>
          <w:noProof/>
        </w:rPr>
        <w:drawing>
          <wp:inline distT="0" distB="0" distL="0" distR="0" wp14:anchorId="43BA60F7" wp14:editId="77466A42">
            <wp:extent cx="2959100" cy="5943600"/>
            <wp:effectExtent l="0" t="6350" r="6350" b="6350"/>
            <wp:docPr id="8" name="Picture 8"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61MtSirDonaldNFace.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959100" cy="5943600"/>
                    </a:xfrm>
                    <a:prstGeom prst="rect">
                      <a:avLst/>
                    </a:prstGeom>
                  </pic:spPr>
                </pic:pic>
              </a:graphicData>
            </a:graphic>
          </wp:inline>
        </w:drawing>
      </w:r>
    </w:p>
    <w:p w14:paraId="2D0AB60F" w14:textId="77777777" w:rsidR="00595827" w:rsidRDefault="00595827" w:rsidP="00595827"/>
    <w:p w14:paraId="6BB85279" w14:textId="59B75C1E" w:rsidR="00AF74F5" w:rsidRDefault="00595827" w:rsidP="00AF74F5">
      <w:r>
        <w:t xml:space="preserve">Image </w:t>
      </w:r>
      <w:r w:rsidR="00610DE1">
        <w:t xml:space="preserve">M235/accn 5200-5 </w:t>
      </w:r>
      <w:r w:rsidR="00AF74F5">
        <w:t>copied from the Whyte Museum of The Canadian Rockies, Banff, Alberta.</w:t>
      </w:r>
    </w:p>
    <w:p w14:paraId="6A55DD63" w14:textId="7B1B0DC8" w:rsidR="007919ED" w:rsidRDefault="007919ED" w:rsidP="00AF74F5"/>
    <w:p w14:paraId="57ECA44C" w14:textId="4B2A92EF" w:rsidR="007919ED" w:rsidRDefault="007919ED" w:rsidP="00AF74F5">
      <w:r>
        <w:t xml:space="preserve">Below is an article from the </w:t>
      </w:r>
      <w:r w:rsidRPr="005B2C3A">
        <w:rPr>
          <w:i/>
        </w:rPr>
        <w:t>Edmonton Journal</w:t>
      </w:r>
      <w:r w:rsidR="005B2C3A">
        <w:t xml:space="preserve"> for the climb of Mt Edith Cavell</w:t>
      </w:r>
      <w:r w:rsidR="00EE7AA0">
        <w:t xml:space="preserve"> on July 21st</w:t>
      </w:r>
      <w:r w:rsidR="005B2C3A">
        <w:t>.</w:t>
      </w:r>
    </w:p>
    <w:p w14:paraId="255C8024" w14:textId="7A82ABB5" w:rsidR="007919ED" w:rsidRDefault="005B2C3A" w:rsidP="005B2C3A">
      <w:pPr>
        <w:jc w:val="center"/>
      </w:pPr>
      <w:r>
        <w:rPr>
          <w:noProof/>
        </w:rPr>
        <w:lastRenderedPageBreak/>
        <w:drawing>
          <wp:inline distT="0" distB="0" distL="0" distR="0" wp14:anchorId="020235AB" wp14:editId="31D80E09">
            <wp:extent cx="4179764" cy="7727950"/>
            <wp:effectExtent l="0" t="0" r="0" b="6350"/>
            <wp:docPr id="11" name="Picture 1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24-61MtEdithCavellEdmontonJournal (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88318" cy="7743766"/>
                    </a:xfrm>
                    <a:prstGeom prst="rect">
                      <a:avLst/>
                    </a:prstGeom>
                  </pic:spPr>
                </pic:pic>
              </a:graphicData>
            </a:graphic>
          </wp:inline>
        </w:drawing>
      </w:r>
    </w:p>
    <w:p w14:paraId="400FA8AA" w14:textId="33C65E38" w:rsidR="005B2C3A" w:rsidRDefault="005B2C3A" w:rsidP="00AF74F5"/>
    <w:p w14:paraId="5C1969BA" w14:textId="6CB92DDB" w:rsidR="005B2C3A" w:rsidRDefault="005B2C3A" w:rsidP="005B2C3A">
      <w:pPr>
        <w:jc w:val="center"/>
      </w:pPr>
      <w:bookmarkStart w:id="3" w:name="_Hlk3993838"/>
      <w:r w:rsidRPr="005B2C3A">
        <w:rPr>
          <w:i/>
        </w:rPr>
        <w:t>Edmonton Journal</w:t>
      </w:r>
      <w:r w:rsidR="00427583">
        <w:rPr>
          <w:i/>
        </w:rPr>
        <w:t>.</w:t>
      </w:r>
      <w:r>
        <w:t xml:space="preserve"> July 24, 1961, 20.</w:t>
      </w:r>
    </w:p>
    <w:bookmarkEnd w:id="3"/>
    <w:p w14:paraId="18989BD3" w14:textId="34302A53" w:rsidR="00595827" w:rsidRPr="009E6F23" w:rsidRDefault="009E6F23">
      <w:pPr>
        <w:rPr>
          <w:b/>
          <w:u w:val="single"/>
        </w:rPr>
      </w:pPr>
      <w:r w:rsidRPr="009E6F23">
        <w:rPr>
          <w:b/>
          <w:u w:val="single"/>
        </w:rPr>
        <w:lastRenderedPageBreak/>
        <w:t>Mt Louis, West Face</w:t>
      </w:r>
      <w:r>
        <w:rPr>
          <w:b/>
          <w:u w:val="single"/>
        </w:rPr>
        <w:t xml:space="preserve"> in</w:t>
      </w:r>
      <w:r w:rsidRPr="009E6F23">
        <w:rPr>
          <w:b/>
          <w:u w:val="single"/>
        </w:rPr>
        <w:t xml:space="preserve"> </w:t>
      </w:r>
      <w:r w:rsidR="00B334FC">
        <w:rPr>
          <w:b/>
          <w:u w:val="single"/>
        </w:rPr>
        <w:t xml:space="preserve">July </w:t>
      </w:r>
      <w:r w:rsidRPr="009E6F23">
        <w:rPr>
          <w:b/>
          <w:u w:val="single"/>
        </w:rPr>
        <w:t>1962</w:t>
      </w:r>
    </w:p>
    <w:p w14:paraId="1713FF2B" w14:textId="77777777" w:rsidR="009E6F23" w:rsidRDefault="009E6F23"/>
    <w:p w14:paraId="34967E3C" w14:textId="0924BA21" w:rsidR="00CB2BAA" w:rsidRDefault="00A353F5">
      <w:r>
        <w:t xml:space="preserve">This summit register entry is for the climb of Mt Louis in the Sawback Range, </w:t>
      </w:r>
      <w:r w:rsidR="00DD3B43">
        <w:t>which is</w:t>
      </w:r>
      <w:r>
        <w:t xml:space="preserve"> located </w:t>
      </w:r>
      <w:r w:rsidR="005323BA">
        <w:t>six</w:t>
      </w:r>
      <w:r>
        <w:t xml:space="preserve"> or </w:t>
      </w:r>
      <w:r w:rsidR="005323BA">
        <w:t>seven</w:t>
      </w:r>
      <w:r>
        <w:t xml:space="preserve"> miles northwest of Banff. Either John or Ila Rupley made the entry, because Fred’s last name is misspelled</w:t>
      </w:r>
      <w:r w:rsidR="005323BA">
        <w:t>. John Rupley was one of Beckey’s most frequent climbing partners, doing numerous climbs together between 1956 and 1985. Twenty-two were new routes, of which this route up the West Face is one.</w:t>
      </w:r>
    </w:p>
    <w:p w14:paraId="1DFDCBE5" w14:textId="77777777" w:rsidR="00A353F5" w:rsidRDefault="00A353F5"/>
    <w:p w14:paraId="13D8FE3C" w14:textId="57CE3D1C" w:rsidR="00CB2BAA" w:rsidRDefault="00A353F5">
      <w:r>
        <w:rPr>
          <w:noProof/>
        </w:rPr>
        <w:drawing>
          <wp:inline distT="0" distB="0" distL="0" distR="0" wp14:anchorId="1E0B39A9" wp14:editId="73932F1D">
            <wp:extent cx="1976120" cy="5943600"/>
            <wp:effectExtent l="0" t="2540" r="2540" b="254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1-62MtLouis.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976120" cy="5943600"/>
                    </a:xfrm>
                    <a:prstGeom prst="rect">
                      <a:avLst/>
                    </a:prstGeom>
                  </pic:spPr>
                </pic:pic>
              </a:graphicData>
            </a:graphic>
          </wp:inline>
        </w:drawing>
      </w:r>
    </w:p>
    <w:p w14:paraId="7716C3A9" w14:textId="0EF71845" w:rsidR="00CB2BAA" w:rsidRDefault="00CB2BAA"/>
    <w:p w14:paraId="67EAB282" w14:textId="77777777" w:rsidR="00AF74F5" w:rsidRDefault="00595827" w:rsidP="00AF74F5">
      <w:r>
        <w:t xml:space="preserve">Image </w:t>
      </w:r>
      <w:r w:rsidR="00610DE1">
        <w:t xml:space="preserve">M235/accn 5200-3299 </w:t>
      </w:r>
      <w:r w:rsidR="00AF74F5">
        <w:t>copied from the Whyte Museum of The Canadian Rockies, Banff, Alberta.</w:t>
      </w:r>
    </w:p>
    <w:p w14:paraId="7617593D" w14:textId="1940D9A8" w:rsidR="00595827" w:rsidRDefault="00595827" w:rsidP="00595827"/>
    <w:p w14:paraId="37CB53C5" w14:textId="21294FD4" w:rsidR="00CB2BAA" w:rsidRDefault="00CB2BAA"/>
    <w:p w14:paraId="62672EE5" w14:textId="780BF702" w:rsidR="009E6F23" w:rsidRPr="009E6F23" w:rsidRDefault="009E6F23">
      <w:pPr>
        <w:rPr>
          <w:b/>
          <w:u w:val="single"/>
        </w:rPr>
      </w:pPr>
      <w:r w:rsidRPr="009E6F23">
        <w:rPr>
          <w:b/>
          <w:u w:val="single"/>
        </w:rPr>
        <w:t>Bugaboo Spire, Kain Route</w:t>
      </w:r>
      <w:r>
        <w:rPr>
          <w:b/>
          <w:u w:val="single"/>
        </w:rPr>
        <w:t xml:space="preserve"> in</w:t>
      </w:r>
      <w:r w:rsidRPr="009E6F23">
        <w:rPr>
          <w:b/>
          <w:u w:val="single"/>
        </w:rPr>
        <w:t xml:space="preserve"> </w:t>
      </w:r>
      <w:r w:rsidR="00B334FC">
        <w:rPr>
          <w:b/>
          <w:u w:val="single"/>
        </w:rPr>
        <w:t xml:space="preserve">August </w:t>
      </w:r>
      <w:r w:rsidRPr="009E6F23">
        <w:rPr>
          <w:b/>
          <w:u w:val="single"/>
        </w:rPr>
        <w:t>1967</w:t>
      </w:r>
    </w:p>
    <w:p w14:paraId="42A7A6BC" w14:textId="77777777" w:rsidR="009E6F23" w:rsidRDefault="009E6F23"/>
    <w:p w14:paraId="2E8EC067" w14:textId="6A31C0DB" w:rsidR="00F10E24" w:rsidRDefault="00CB2BAA">
      <w:r>
        <w:t xml:space="preserve">This entry is for the climb of the classic Kain Route or South </w:t>
      </w:r>
      <w:r w:rsidR="00840219">
        <w:t>R</w:t>
      </w:r>
      <w:r>
        <w:t>idge of Bugaboo Spire, with one of California’s premier climbers Galen Rowell.</w:t>
      </w:r>
    </w:p>
    <w:p w14:paraId="3418C44F" w14:textId="352FE523" w:rsidR="00D752CD" w:rsidRDefault="00D752CD"/>
    <w:p w14:paraId="097652C6" w14:textId="467DD310" w:rsidR="00D752CD" w:rsidRDefault="00CB2BAA">
      <w:r>
        <w:rPr>
          <w:noProof/>
        </w:rPr>
        <w:drawing>
          <wp:inline distT="0" distB="0" distL="0" distR="0" wp14:anchorId="6416F9D5" wp14:editId="6AB709BB">
            <wp:extent cx="5867400" cy="2473960"/>
            <wp:effectExtent l="0" t="0" r="0" b="2540"/>
            <wp:docPr id="5" name="Picture 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6-67BugaboosSpireV2 (2).jpg"/>
                    <pic:cNvPicPr/>
                  </pic:nvPicPr>
                  <pic:blipFill>
                    <a:blip r:embed="rId21">
                      <a:extLst>
                        <a:ext uri="{28A0092B-C50C-407E-A947-70E740481C1C}">
                          <a14:useLocalDpi xmlns:a14="http://schemas.microsoft.com/office/drawing/2010/main" val="0"/>
                        </a:ext>
                      </a:extLst>
                    </a:blip>
                    <a:stretch>
                      <a:fillRect/>
                    </a:stretch>
                  </pic:blipFill>
                  <pic:spPr>
                    <a:xfrm>
                      <a:off x="0" y="0"/>
                      <a:ext cx="5867400" cy="2473960"/>
                    </a:xfrm>
                    <a:prstGeom prst="rect">
                      <a:avLst/>
                    </a:prstGeom>
                  </pic:spPr>
                </pic:pic>
              </a:graphicData>
            </a:graphic>
          </wp:inline>
        </w:drawing>
      </w:r>
    </w:p>
    <w:p w14:paraId="66419BCA" w14:textId="78C76C19" w:rsidR="001829F2" w:rsidRDefault="001829F2"/>
    <w:p w14:paraId="0DC60911" w14:textId="28571377" w:rsidR="00595827" w:rsidRDefault="00595827" w:rsidP="00595827">
      <w:r>
        <w:t xml:space="preserve">Image </w:t>
      </w:r>
      <w:r w:rsidR="00191377">
        <w:t xml:space="preserve">M235/accn 5200-20 </w:t>
      </w:r>
      <w:r w:rsidR="00AF74F5">
        <w:t>copied from the</w:t>
      </w:r>
      <w:r>
        <w:t xml:space="preserve"> Whyte Museum of </w:t>
      </w:r>
      <w:r w:rsidR="00AF74F5">
        <w:t>T</w:t>
      </w:r>
      <w:r>
        <w:t>he Canadian Rockies</w:t>
      </w:r>
      <w:r w:rsidR="00AF74F5">
        <w:t>, Banff, Alberta</w:t>
      </w:r>
      <w:r>
        <w:t>.</w:t>
      </w:r>
    </w:p>
    <w:p w14:paraId="158AED80" w14:textId="77777777" w:rsidR="00595827" w:rsidRDefault="00595827"/>
    <w:p w14:paraId="42E01D9D" w14:textId="0F0511E4" w:rsidR="00551301" w:rsidRDefault="00551301">
      <w:r>
        <w:br w:type="page"/>
      </w:r>
    </w:p>
    <w:p w14:paraId="21E89B88" w14:textId="31C42FAC" w:rsidR="009E6F23" w:rsidRPr="009E6F23" w:rsidRDefault="009E6F23">
      <w:pPr>
        <w:rPr>
          <w:b/>
          <w:u w:val="single"/>
        </w:rPr>
      </w:pPr>
      <w:r w:rsidRPr="009E6F23">
        <w:rPr>
          <w:b/>
          <w:u w:val="single"/>
        </w:rPr>
        <w:lastRenderedPageBreak/>
        <w:t>Mt Bridgland, East Face</w:t>
      </w:r>
      <w:r>
        <w:rPr>
          <w:b/>
          <w:u w:val="single"/>
        </w:rPr>
        <w:t xml:space="preserve"> in</w:t>
      </w:r>
      <w:r w:rsidRPr="009E6F23">
        <w:rPr>
          <w:b/>
          <w:u w:val="single"/>
        </w:rPr>
        <w:t xml:space="preserve"> </w:t>
      </w:r>
      <w:r w:rsidR="00B334FC">
        <w:rPr>
          <w:b/>
          <w:u w:val="single"/>
        </w:rPr>
        <w:t xml:space="preserve">August </w:t>
      </w:r>
      <w:r w:rsidRPr="009E6F23">
        <w:rPr>
          <w:b/>
          <w:u w:val="single"/>
        </w:rPr>
        <w:t>1973</w:t>
      </w:r>
    </w:p>
    <w:p w14:paraId="621E3A06" w14:textId="77777777" w:rsidR="009E6F23" w:rsidRDefault="009E6F23"/>
    <w:p w14:paraId="78F67D2E" w14:textId="7BB1BFE3" w:rsidR="001829F2" w:rsidRDefault="001829F2">
      <w:r>
        <w:t>The following is a summit register entry for the climb of Mt Bridgland</w:t>
      </w:r>
      <w:r w:rsidR="00974168">
        <w:t xml:space="preserve"> in 1973. The three climbers ascended the East Face, which was a </w:t>
      </w:r>
      <w:r w:rsidR="00551301">
        <w:t>new route</w:t>
      </w:r>
      <w:r w:rsidR="00974168">
        <w:t>.</w:t>
      </w:r>
      <w:r w:rsidR="00551301">
        <w:t xml:space="preserve"> The mountain is part of the Victoria Cross Range, located in Jasper National Park. The reference to the “The Ramparts” at the end of the entry, is to the mountain range of that name located south of Mt Bridgland, where Beckey </w:t>
      </w:r>
      <w:r w:rsidR="00353A2A">
        <w:t>climbed</w:t>
      </w:r>
      <w:r w:rsidR="00551301">
        <w:t xml:space="preserve"> </w:t>
      </w:r>
      <w:r w:rsidR="00353A2A">
        <w:t>multiple</w:t>
      </w:r>
      <w:r w:rsidR="00551301">
        <w:t xml:space="preserve"> new routes</w:t>
      </w:r>
      <w:r w:rsidR="00353A2A">
        <w:t xml:space="preserve"> between 1962 and 1965</w:t>
      </w:r>
      <w:r w:rsidR="00551301">
        <w:t>.</w:t>
      </w:r>
    </w:p>
    <w:p w14:paraId="1BDF1E16" w14:textId="77777777" w:rsidR="001829F2" w:rsidRDefault="001829F2"/>
    <w:p w14:paraId="54EBE9FB" w14:textId="0156822F" w:rsidR="00F10E24" w:rsidRDefault="00974168">
      <w:r>
        <w:rPr>
          <w:noProof/>
        </w:rPr>
        <w:drawing>
          <wp:inline distT="0" distB="0" distL="0" distR="0" wp14:anchorId="49660E97" wp14:editId="530E0AD5">
            <wp:extent cx="5784850" cy="6470256"/>
            <wp:effectExtent l="0" t="0" r="6350" b="698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23-73MtBridglan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7553" cy="6473279"/>
                    </a:xfrm>
                    <a:prstGeom prst="rect">
                      <a:avLst/>
                    </a:prstGeom>
                  </pic:spPr>
                </pic:pic>
              </a:graphicData>
            </a:graphic>
          </wp:inline>
        </w:drawing>
      </w:r>
    </w:p>
    <w:p w14:paraId="6ECCF09B" w14:textId="4737589B" w:rsidR="00595827" w:rsidRDefault="00595827"/>
    <w:p w14:paraId="701B7E51" w14:textId="77777777" w:rsidR="00AF74F5" w:rsidRDefault="00595827" w:rsidP="00AF74F5">
      <w:r>
        <w:t xml:space="preserve">Image </w:t>
      </w:r>
      <w:r w:rsidR="00610DE1">
        <w:t xml:space="preserve">M235/accn 5200-5605 </w:t>
      </w:r>
      <w:r w:rsidR="00AF74F5">
        <w:t>copied from the Whyte Museum of The Canadian Rockies, Banff, Alberta.</w:t>
      </w:r>
    </w:p>
    <w:p w14:paraId="4B4EB518" w14:textId="3002BB4F" w:rsidR="00FD3AD0" w:rsidRPr="009E6F23" w:rsidRDefault="009E6F23">
      <w:pPr>
        <w:rPr>
          <w:b/>
          <w:u w:val="single"/>
        </w:rPr>
      </w:pPr>
      <w:r w:rsidRPr="009E6F23">
        <w:rPr>
          <w:b/>
          <w:u w:val="single"/>
        </w:rPr>
        <w:lastRenderedPageBreak/>
        <w:t>Mt Rexford, West Ridge</w:t>
      </w:r>
      <w:r>
        <w:rPr>
          <w:b/>
          <w:u w:val="single"/>
        </w:rPr>
        <w:t xml:space="preserve"> in</w:t>
      </w:r>
      <w:r w:rsidRPr="009E6F23">
        <w:rPr>
          <w:b/>
          <w:u w:val="single"/>
        </w:rPr>
        <w:t xml:space="preserve"> </w:t>
      </w:r>
      <w:r w:rsidR="00B334FC">
        <w:rPr>
          <w:b/>
          <w:u w:val="single"/>
        </w:rPr>
        <w:t xml:space="preserve">June </w:t>
      </w:r>
      <w:r w:rsidRPr="009E6F23">
        <w:rPr>
          <w:b/>
          <w:u w:val="single"/>
        </w:rPr>
        <w:t>1994</w:t>
      </w:r>
    </w:p>
    <w:p w14:paraId="19D6BB6E" w14:textId="77777777" w:rsidR="009E6F23" w:rsidRDefault="009E6F23"/>
    <w:p w14:paraId="30D3B45F" w14:textId="52D04303" w:rsidR="00F10E24" w:rsidRDefault="00567CBE">
      <w:r>
        <w:t xml:space="preserve">The </w:t>
      </w:r>
      <w:r w:rsidR="00FD3AD0">
        <w:t>next</w:t>
      </w:r>
      <w:r>
        <w:t xml:space="preserve"> summit register ent</w:t>
      </w:r>
      <w:r w:rsidR="00FD3AD0">
        <w:t xml:space="preserve">ry </w:t>
      </w:r>
      <w:r w:rsidR="00F2644F">
        <w:t>was made for a climb of</w:t>
      </w:r>
      <w:r>
        <w:t xml:space="preserve"> Mt Rexford in the Cascade Range</w:t>
      </w:r>
      <w:r w:rsidR="00FD3AD0">
        <w:t xml:space="preserve"> on June 29, 1994</w:t>
      </w:r>
      <w:r>
        <w:t>.</w:t>
      </w:r>
      <w:r w:rsidR="002249E6">
        <w:t xml:space="preserve"> </w:t>
      </w:r>
      <w:r w:rsidR="00FD3AD0">
        <w:t>This is the latest summit register entry in Beckey’s climbing career that I have found so far. Fred did not sign the register, because his last name is mis-spelled. Someone in the climbing part</w:t>
      </w:r>
      <w:r w:rsidR="00F2644F">
        <w:t>y</w:t>
      </w:r>
      <w:r w:rsidR="00FD3AD0">
        <w:t xml:space="preserve"> adds a note at the bottom of the entry</w:t>
      </w:r>
      <w:r w:rsidR="002249E6">
        <w:t>, which I c</w:t>
      </w:r>
      <w:r w:rsidR="00353A2A">
        <w:t>ould</w:t>
      </w:r>
      <w:r w:rsidR="002249E6">
        <w:t xml:space="preserve"> partially decipher</w:t>
      </w:r>
      <w:r w:rsidR="00F2644F">
        <w:t>.</w:t>
      </w:r>
      <w:r w:rsidR="00FD3AD0">
        <w:t xml:space="preserve"> </w:t>
      </w:r>
      <w:r w:rsidR="00353A2A">
        <w:t>Something about t</w:t>
      </w:r>
      <w:r w:rsidR="00FD3AD0">
        <w:t xml:space="preserve">he next revision of the </w:t>
      </w:r>
      <w:r w:rsidR="00FD3AD0" w:rsidRPr="00FD3AD0">
        <w:rPr>
          <w:i/>
        </w:rPr>
        <w:t xml:space="preserve">Cascade Alpine Guide: Climbing &amp; High </w:t>
      </w:r>
      <w:r w:rsidR="00FD3AD0">
        <w:rPr>
          <w:i/>
        </w:rPr>
        <w:t>R</w:t>
      </w:r>
      <w:r w:rsidR="00FD3AD0" w:rsidRPr="00FD3AD0">
        <w:rPr>
          <w:i/>
        </w:rPr>
        <w:t>outes</w:t>
      </w:r>
      <w:r w:rsidR="00FD3AD0">
        <w:t xml:space="preserve">, </w:t>
      </w:r>
      <w:r w:rsidR="00FD3AD0" w:rsidRPr="00FD3AD0">
        <w:rPr>
          <w:i/>
        </w:rPr>
        <w:t>Volume 3: Rainy Pass to Fraser River</w:t>
      </w:r>
      <w:r w:rsidR="00FD3AD0">
        <w:t xml:space="preserve"> (or red book), will need to be </w:t>
      </w:r>
      <w:r w:rsidR="002249E6">
        <w:t>updated</w:t>
      </w:r>
      <w:r w:rsidR="00FD3AD0">
        <w:t xml:space="preserve"> to include a revision for the approach for the climb.</w:t>
      </w:r>
    </w:p>
    <w:p w14:paraId="21549B4D" w14:textId="45D69E6E" w:rsidR="00567CBE" w:rsidRDefault="00567CBE"/>
    <w:p w14:paraId="4D134D62" w14:textId="358E7ADC" w:rsidR="00567CBE" w:rsidRDefault="00FD3AD0" w:rsidP="00FD3AD0">
      <w:pPr>
        <w:jc w:val="center"/>
      </w:pPr>
      <w:r>
        <w:rPr>
          <w:noProof/>
        </w:rPr>
        <w:drawing>
          <wp:inline distT="0" distB="0" distL="0" distR="0" wp14:anchorId="663C1142" wp14:editId="4B163957">
            <wp:extent cx="3369373" cy="6102162"/>
            <wp:effectExtent l="0" t="0" r="254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tRexfor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733" cy="6129980"/>
                    </a:xfrm>
                    <a:prstGeom prst="rect">
                      <a:avLst/>
                    </a:prstGeom>
                  </pic:spPr>
                </pic:pic>
              </a:graphicData>
            </a:graphic>
          </wp:inline>
        </w:drawing>
      </w:r>
    </w:p>
    <w:p w14:paraId="360C26AF" w14:textId="3B36501B" w:rsidR="00353A2A" w:rsidRDefault="00595827" w:rsidP="00D836B4">
      <w:r>
        <w:t xml:space="preserve">Image </w:t>
      </w:r>
      <w:r w:rsidR="001C4C9C">
        <w:t>“</w:t>
      </w:r>
      <w:r w:rsidR="00D836B4">
        <w:t>fonds Series 009-Summit registers 1951-2008</w:t>
      </w:r>
      <w:r w:rsidR="001C4C9C">
        <w:t>”</w:t>
      </w:r>
      <w:r w:rsidR="00D836B4">
        <w:t xml:space="preserve"> copied from</w:t>
      </w:r>
      <w:r>
        <w:t xml:space="preserve"> North Vancouver Museum and Archives.</w:t>
      </w:r>
    </w:p>
    <w:p w14:paraId="22944FDC" w14:textId="77777777" w:rsidR="00353A2A" w:rsidRDefault="00353A2A">
      <w:r>
        <w:br w:type="page"/>
      </w:r>
    </w:p>
    <w:p w14:paraId="33FA6D68" w14:textId="37219ADD" w:rsidR="00567CBE" w:rsidRPr="002249E6" w:rsidRDefault="00FD3AD0">
      <w:pPr>
        <w:rPr>
          <w:b/>
          <w:u w:val="single"/>
        </w:rPr>
      </w:pPr>
      <w:r w:rsidRPr="002249E6">
        <w:rPr>
          <w:b/>
          <w:u w:val="single"/>
        </w:rPr>
        <w:lastRenderedPageBreak/>
        <w:t>Bonus Material #1:</w:t>
      </w:r>
      <w:r w:rsidR="00840219">
        <w:rPr>
          <w:b/>
          <w:u w:val="single"/>
        </w:rPr>
        <w:t xml:space="preserve"> Mt Slesse, Northeast Buttress</w:t>
      </w:r>
      <w:r w:rsidR="003E5CDA">
        <w:rPr>
          <w:b/>
          <w:u w:val="single"/>
        </w:rPr>
        <w:t xml:space="preserve"> in 1994</w:t>
      </w:r>
      <w:r w:rsidR="00840219">
        <w:rPr>
          <w:b/>
          <w:u w:val="single"/>
        </w:rPr>
        <w:t xml:space="preserve"> by </w:t>
      </w:r>
      <w:r w:rsidR="001C4C9C">
        <w:rPr>
          <w:b/>
          <w:u w:val="single"/>
        </w:rPr>
        <w:t xml:space="preserve">Dan Cauthorn &amp; </w:t>
      </w:r>
      <w:r w:rsidR="00840219">
        <w:rPr>
          <w:b/>
          <w:u w:val="single"/>
        </w:rPr>
        <w:t>Jon Krakauer</w:t>
      </w:r>
    </w:p>
    <w:p w14:paraId="2A5961D4" w14:textId="420AD842" w:rsidR="00FD3AD0" w:rsidRDefault="00FD3AD0"/>
    <w:p w14:paraId="35173870" w14:textId="4AA1C1D3" w:rsidR="00FD3AD0" w:rsidRDefault="00AA73E9">
      <w:r>
        <w:t>This summit register entry</w:t>
      </w:r>
      <w:r w:rsidR="002249E6">
        <w:t xml:space="preserve"> is for </w:t>
      </w:r>
      <w:r>
        <w:t>a</w:t>
      </w:r>
      <w:r w:rsidR="002249E6">
        <w:t xml:space="preserve"> climb of the Northeast Buttress of Mt Slesse by Dan Cauthorn and the well-known climber and writer Jon Krakauer.</w:t>
      </w:r>
      <w:r w:rsidR="00F2644F">
        <w:t xml:space="preserve"> The entry </w:t>
      </w:r>
      <w:r w:rsidR="001829F2">
        <w:t>concludes with</w:t>
      </w:r>
      <w:r w:rsidR="00F2644F">
        <w:t xml:space="preserve"> the remark that is was “Awesome Line! The final 6-8 pitches are totally killer!”</w:t>
      </w:r>
    </w:p>
    <w:p w14:paraId="3F47AAF4" w14:textId="3B7618B3" w:rsidR="00353A2A" w:rsidRDefault="00353A2A"/>
    <w:p w14:paraId="3C9E5E7F" w14:textId="5265614D" w:rsidR="00353A2A" w:rsidRDefault="00353A2A">
      <w:r>
        <w:t xml:space="preserve">The two climbers </w:t>
      </w:r>
      <w:r w:rsidR="0034346B">
        <w:t xml:space="preserve">would also </w:t>
      </w:r>
      <w:r>
        <w:t>pair up to ascent</w:t>
      </w:r>
      <w:r w:rsidR="001C4C9C">
        <w:t xml:space="preserve"> one the </w:t>
      </w:r>
      <w:r w:rsidR="00577C8C">
        <w:t>most difficult</w:t>
      </w:r>
      <w:r w:rsidR="001C4C9C">
        <w:t xml:space="preserve"> ice routes in the world, </w:t>
      </w:r>
      <w:r>
        <w:t>the Ferrari Route of Cerro Torre</w:t>
      </w:r>
      <w:r w:rsidR="00E06EC0">
        <w:t xml:space="preserve"> in Patagonia, during</w:t>
      </w:r>
      <w:r>
        <w:t xml:space="preserve"> January 1992.</w:t>
      </w:r>
    </w:p>
    <w:p w14:paraId="7A5392E8" w14:textId="7337C9E9" w:rsidR="00567CBE" w:rsidRDefault="00567CBE"/>
    <w:p w14:paraId="3E49E4C2" w14:textId="3329E1D3" w:rsidR="00567CBE" w:rsidRDefault="002249E6">
      <w:r>
        <w:rPr>
          <w:noProof/>
        </w:rPr>
        <w:drawing>
          <wp:inline distT="0" distB="0" distL="0" distR="0" wp14:anchorId="68C92754" wp14:editId="3713C46F">
            <wp:extent cx="5943600" cy="5097145"/>
            <wp:effectExtent l="0" t="0" r="0" b="8255"/>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293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4329BB4E" w14:textId="7A052C82" w:rsidR="00567CBE" w:rsidRDefault="00567CBE"/>
    <w:p w14:paraId="33897615" w14:textId="0D292418" w:rsidR="00595827" w:rsidRDefault="00595827">
      <w:r>
        <w:t xml:space="preserve">Image </w:t>
      </w:r>
      <w:r w:rsidR="001C4C9C">
        <w:t>“</w:t>
      </w:r>
      <w:r w:rsidR="00D836B4">
        <w:t xml:space="preserve">fonds Series 009-Summit </w:t>
      </w:r>
      <w:r w:rsidR="001C4C9C">
        <w:t>R</w:t>
      </w:r>
      <w:r w:rsidR="00D836B4">
        <w:t>egisters 1951-2008</w:t>
      </w:r>
      <w:r w:rsidR="001C4C9C">
        <w:t>”</w:t>
      </w:r>
      <w:r w:rsidR="00D836B4">
        <w:t xml:space="preserve"> copied from</w:t>
      </w:r>
      <w:r>
        <w:t xml:space="preserve"> North Vancouver Museum and Archives.</w:t>
      </w:r>
      <w:r w:rsidR="00AA73E9">
        <w:t xml:space="preserve"> Mt Slesse (1989-2003).</w:t>
      </w:r>
    </w:p>
    <w:p w14:paraId="59B889B7" w14:textId="7EEF0FAA" w:rsidR="00840219" w:rsidRDefault="00840219">
      <w:r>
        <w:br w:type="page"/>
      </w:r>
    </w:p>
    <w:p w14:paraId="3438F773" w14:textId="09964B25" w:rsidR="00840219" w:rsidRPr="003E5CDA" w:rsidRDefault="00840219">
      <w:pPr>
        <w:rPr>
          <w:b/>
          <w:u w:val="single"/>
        </w:rPr>
      </w:pPr>
      <w:r w:rsidRPr="003E5CDA">
        <w:rPr>
          <w:b/>
          <w:u w:val="single"/>
        </w:rPr>
        <w:lastRenderedPageBreak/>
        <w:t>Bonus Material #2: Shelf Mountain</w:t>
      </w:r>
      <w:r w:rsidR="003E5CDA" w:rsidRPr="003E5CDA">
        <w:rPr>
          <w:b/>
          <w:u w:val="single"/>
        </w:rPr>
        <w:t xml:space="preserve"> in </w:t>
      </w:r>
      <w:r w:rsidR="00EE7AA0">
        <w:rPr>
          <w:b/>
          <w:u w:val="single"/>
        </w:rPr>
        <w:t xml:space="preserve">July </w:t>
      </w:r>
      <w:r w:rsidR="003E5CDA" w:rsidRPr="003E5CDA">
        <w:rPr>
          <w:b/>
          <w:u w:val="single"/>
        </w:rPr>
        <w:t>1930 by Don and Phyllis Munday</w:t>
      </w:r>
    </w:p>
    <w:p w14:paraId="5AA6D93B" w14:textId="0132EAC1" w:rsidR="00840219" w:rsidRDefault="00840219"/>
    <w:p w14:paraId="19648C76" w14:textId="2000F3D6" w:rsidR="00840219" w:rsidRDefault="003E5CDA">
      <w:r>
        <w:t xml:space="preserve">This summit register entry </w:t>
      </w:r>
      <w:r w:rsidR="001C4C9C">
        <w:t xml:space="preserve">is </w:t>
      </w:r>
      <w:r>
        <w:t xml:space="preserve">for a </w:t>
      </w:r>
      <w:r w:rsidR="001C4C9C">
        <w:t>ski ascent</w:t>
      </w:r>
      <w:r>
        <w:t xml:space="preserve"> of Shelf Mountain (8,297 ft) in the Waddington Range. The mountain is located about </w:t>
      </w:r>
      <w:r w:rsidR="00E06EC0">
        <w:t>seven</w:t>
      </w:r>
      <w:r>
        <w:t xml:space="preserve"> miles southwest of Mt Waddington, between the Confederation and Franklin Glaciers.</w:t>
      </w:r>
    </w:p>
    <w:p w14:paraId="1A3C4DC5" w14:textId="6B762410" w:rsidR="00840219" w:rsidRDefault="00840219"/>
    <w:p w14:paraId="2E526F4D" w14:textId="0677300A" w:rsidR="003E5CDA" w:rsidRDefault="00017409">
      <w:r>
        <w:t xml:space="preserve">After exploring and climbing in the Waddington Range between 1926 and 1928, Phyllis and Don Munday took a gap year </w:t>
      </w:r>
      <w:r w:rsidR="00B264CD">
        <w:t xml:space="preserve">in 1929 </w:t>
      </w:r>
      <w:r>
        <w:t>from the</w:t>
      </w:r>
      <w:r w:rsidR="00B264CD">
        <w:t>i</w:t>
      </w:r>
      <w:r>
        <w:t>r post graduate</w:t>
      </w:r>
      <w:r w:rsidR="00B264CD">
        <w:t xml:space="preserve"> work mountaineering</w:t>
      </w:r>
      <w:r w:rsidR="00577C8C">
        <w:t xml:space="preserve"> in the Waddington Range</w:t>
      </w:r>
      <w:r w:rsidR="00B264CD">
        <w:t xml:space="preserve">. But they </w:t>
      </w:r>
      <w:r w:rsidR="00E0181D">
        <w:t xml:space="preserve">put </w:t>
      </w:r>
      <w:r w:rsidR="00B264CD">
        <w:t xml:space="preserve">this year to good use by being in the vanguard of </w:t>
      </w:r>
      <w:r w:rsidR="00E0181D">
        <w:t xml:space="preserve">the </w:t>
      </w:r>
      <w:r w:rsidR="001C4C9C">
        <w:t xml:space="preserve">learning the sport of </w:t>
      </w:r>
      <w:r w:rsidR="00B264CD">
        <w:t>ski-mountaineering, which was just catching on</w:t>
      </w:r>
      <w:r w:rsidR="001C4C9C">
        <w:t xml:space="preserve"> in Vancouver, British Columbia</w:t>
      </w:r>
      <w:r w:rsidR="00B264CD">
        <w:t xml:space="preserve">. They felt this </w:t>
      </w:r>
      <w:r w:rsidR="00C15410">
        <w:t xml:space="preserve">skill </w:t>
      </w:r>
      <w:r w:rsidR="00B264CD">
        <w:t xml:space="preserve">would increase their speed and expand the distances they could cover on the huge snowfields and glaciers of the Waddington Range. </w:t>
      </w:r>
    </w:p>
    <w:p w14:paraId="50ECAC12" w14:textId="77777777" w:rsidR="00840219" w:rsidRDefault="00840219"/>
    <w:p w14:paraId="449C8900" w14:textId="119539CC" w:rsidR="00A20685" w:rsidRDefault="00B264CD">
      <w:r>
        <w:t xml:space="preserve">They put </w:t>
      </w:r>
      <w:r w:rsidR="00A20685">
        <w:t xml:space="preserve">their </w:t>
      </w:r>
      <w:r>
        <w:t xml:space="preserve">ski-mountaineering </w:t>
      </w:r>
      <w:r w:rsidR="00C15410">
        <w:t xml:space="preserve">skills </w:t>
      </w:r>
      <w:r>
        <w:t xml:space="preserve">to </w:t>
      </w:r>
      <w:r w:rsidR="001C4C9C">
        <w:t>the</w:t>
      </w:r>
      <w:r>
        <w:t xml:space="preserve"> test when they returned to the Waddington Range in July</w:t>
      </w:r>
      <w:r w:rsidR="000C33F5">
        <w:t xml:space="preserve"> 1930</w:t>
      </w:r>
      <w:r>
        <w:t>.</w:t>
      </w:r>
      <w:r w:rsidR="000C33F5">
        <w:t xml:space="preserve"> From their base camp at Icefall Point on the west side of the Franklin Glacier, they immediately applied their newly honed skills by ascend</w:t>
      </w:r>
      <w:r w:rsidR="00E0181D">
        <w:t>ing</w:t>
      </w:r>
      <w:r w:rsidR="000C33F5">
        <w:t xml:space="preserve"> nearby Mt Redbreast (6,722 ft)</w:t>
      </w:r>
      <w:r w:rsidR="00387F57">
        <w:t xml:space="preserve">, </w:t>
      </w:r>
      <w:r w:rsidR="00AA73E9">
        <w:t>on July 17, 1930</w:t>
      </w:r>
      <w:r w:rsidR="000C33F5">
        <w:t xml:space="preserve">. </w:t>
      </w:r>
    </w:p>
    <w:p w14:paraId="7BDB89A4" w14:textId="77777777" w:rsidR="00A20685" w:rsidRDefault="00A20685"/>
    <w:p w14:paraId="70B28C37" w14:textId="1839DF66" w:rsidR="00840219" w:rsidRDefault="000C33F5">
      <w:r>
        <w:t>The next day they did a ski ascent of Shelf Mountain</w:t>
      </w:r>
      <w:r w:rsidR="00387F57">
        <w:t>, located north of Mt Redbreast.</w:t>
      </w:r>
    </w:p>
    <w:p w14:paraId="4F44EA3F" w14:textId="77777777" w:rsidR="00B264CD" w:rsidRDefault="00B264CD"/>
    <w:p w14:paraId="56FEF7B0" w14:textId="3A5FD21D" w:rsidR="00840219" w:rsidRDefault="00840219" w:rsidP="00840219">
      <w:pPr>
        <w:jc w:val="center"/>
      </w:pPr>
      <w:r>
        <w:rPr>
          <w:noProof/>
        </w:rPr>
        <w:drawing>
          <wp:inline distT="0" distB="0" distL="0" distR="0" wp14:anchorId="2D0DE2E6" wp14:editId="5E2C5CAA">
            <wp:extent cx="2954941" cy="5125384"/>
            <wp:effectExtent l="635"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18-30ShelfMtnMundays.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983554" cy="5175013"/>
                    </a:xfrm>
                    <a:prstGeom prst="rect">
                      <a:avLst/>
                    </a:prstGeom>
                  </pic:spPr>
                </pic:pic>
              </a:graphicData>
            </a:graphic>
          </wp:inline>
        </w:drawing>
      </w:r>
    </w:p>
    <w:p w14:paraId="090C82F9" w14:textId="4009352B" w:rsidR="00595827" w:rsidRDefault="00595827" w:rsidP="00840219">
      <w:pPr>
        <w:jc w:val="center"/>
      </w:pPr>
    </w:p>
    <w:p w14:paraId="7E182511" w14:textId="77777777" w:rsidR="00AF74F5" w:rsidRDefault="00595827" w:rsidP="00AF74F5">
      <w:r>
        <w:t>Image</w:t>
      </w:r>
      <w:r w:rsidR="00610DE1">
        <w:t xml:space="preserve"> M235/accn 7276/20</w:t>
      </w:r>
      <w:r>
        <w:t xml:space="preserve"> </w:t>
      </w:r>
      <w:r w:rsidR="00AF74F5">
        <w:t>copied from the Whyte Museum of The Canadian Rockies, Banff, Alberta.</w:t>
      </w:r>
    </w:p>
    <w:p w14:paraId="1F14E056" w14:textId="69C9CF07" w:rsidR="00E0181D" w:rsidRDefault="00E0181D" w:rsidP="00AF74F5">
      <w:pPr>
        <w:jc w:val="center"/>
      </w:pPr>
      <w:r>
        <w:br w:type="page"/>
      </w:r>
    </w:p>
    <w:p w14:paraId="4FF08EE8" w14:textId="096EBC80" w:rsidR="000C33F5" w:rsidRDefault="000C33F5">
      <w:r>
        <w:lastRenderedPageBreak/>
        <w:t xml:space="preserve">Mt Munday was named in their honor in 1927 and </w:t>
      </w:r>
      <w:r w:rsidR="00E0181D">
        <w:t xml:space="preserve">had </w:t>
      </w:r>
      <w:r>
        <w:t>not been climbed yet. The mountain is located about 3 miles southeast of Mt Waddington</w:t>
      </w:r>
      <w:r w:rsidR="00E0181D">
        <w:t xml:space="preserve"> and offers spectacular views of the fore mentioned mountain along with Combatant Mountain, Mt Tiedemann, Asperity Mountain and Serra Peaks</w:t>
      </w:r>
      <w:r>
        <w:t>. The highlight of their 1930 trip was to use their skis to make the first ascent of Mt Munday</w:t>
      </w:r>
      <w:r w:rsidR="00387F57">
        <w:t xml:space="preserve"> from the southwest</w:t>
      </w:r>
      <w:r>
        <w:t xml:space="preserve">, in a 24-hour </w:t>
      </w:r>
      <w:r w:rsidR="00C15410">
        <w:t>push</w:t>
      </w:r>
      <w:r>
        <w:t xml:space="preserve"> from Icefall Point</w:t>
      </w:r>
      <w:r w:rsidR="00E0181D">
        <w:t xml:space="preserve"> – approximately </w:t>
      </w:r>
      <w:r w:rsidR="001C4C9C">
        <w:t xml:space="preserve">a </w:t>
      </w:r>
      <w:r w:rsidR="00E0181D">
        <w:t>20</w:t>
      </w:r>
      <w:r w:rsidR="001C4C9C">
        <w:t>-</w:t>
      </w:r>
      <w:r w:rsidR="00E0181D">
        <w:t>mile round trip</w:t>
      </w:r>
      <w:r>
        <w:t>.</w:t>
      </w:r>
    </w:p>
    <w:p w14:paraId="5B847B10" w14:textId="1BFBC867" w:rsidR="000C33F5" w:rsidRDefault="000C33F5"/>
    <w:p w14:paraId="2543E977" w14:textId="39605019" w:rsidR="000C33F5" w:rsidRDefault="000C33F5">
      <w:r>
        <w:rPr>
          <w:noProof/>
        </w:rPr>
        <w:drawing>
          <wp:inline distT="0" distB="0" distL="0" distR="0" wp14:anchorId="3EEDAF11" wp14:editId="2989D3F6">
            <wp:extent cx="5943600" cy="4043045"/>
            <wp:effectExtent l="0" t="0" r="0" b="0"/>
            <wp:docPr id="15" name="Picture 15" descr="A view of a snow covered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tMundayAug199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226A2801" w14:textId="00016EE6" w:rsidR="000C33F5" w:rsidRDefault="000C33F5"/>
    <w:p w14:paraId="3663162D" w14:textId="13942385" w:rsidR="000C33F5" w:rsidRDefault="000C33F5" w:rsidP="000C33F5">
      <w:r>
        <w:t xml:space="preserve">The </w:t>
      </w:r>
      <w:r w:rsidR="001C4C9C">
        <w:t>N</w:t>
      </w:r>
      <w:r>
        <w:t xml:space="preserve">orth </w:t>
      </w:r>
      <w:r w:rsidR="001C4C9C">
        <w:t>F</w:t>
      </w:r>
      <w:r>
        <w:t>ace of Mt Munday, Waddington Range, British Columbia. Photo by Dave Creeden.</w:t>
      </w:r>
    </w:p>
    <w:p w14:paraId="52081A23" w14:textId="591DCE71" w:rsidR="001C4C9C" w:rsidRDefault="001C4C9C">
      <w:r>
        <w:br w:type="page"/>
      </w:r>
    </w:p>
    <w:p w14:paraId="284FF4CD" w14:textId="39FE492D" w:rsidR="00D11B53" w:rsidRPr="00D11B53" w:rsidRDefault="00D11B53">
      <w:pPr>
        <w:rPr>
          <w:b/>
          <w:u w:val="single"/>
        </w:rPr>
      </w:pPr>
      <w:r w:rsidRPr="00D11B53">
        <w:rPr>
          <w:b/>
          <w:u w:val="single"/>
        </w:rPr>
        <w:lastRenderedPageBreak/>
        <w:t xml:space="preserve">Bonus Material #3: Bugaboo Spire, East Face </w:t>
      </w:r>
      <w:r w:rsidR="001C4C9C">
        <w:rPr>
          <w:b/>
          <w:u w:val="single"/>
        </w:rPr>
        <w:t>in 1960 by</w:t>
      </w:r>
      <w:r w:rsidRPr="00D11B53">
        <w:rPr>
          <w:b/>
          <w:u w:val="single"/>
        </w:rPr>
        <w:t xml:space="preserve"> Ed Cooper and Art Gran.</w:t>
      </w:r>
    </w:p>
    <w:p w14:paraId="707C57F8" w14:textId="6D47ABBE" w:rsidR="00D11B53" w:rsidRDefault="00D11B53"/>
    <w:p w14:paraId="71949287" w14:textId="257AA91B" w:rsidR="00D11B53" w:rsidRDefault="00D11B53">
      <w:r>
        <w:t xml:space="preserve">This summit register </w:t>
      </w:r>
      <w:r w:rsidR="001C4C9C">
        <w:t xml:space="preserve">is </w:t>
      </w:r>
      <w:r>
        <w:t xml:space="preserve">for new route up the East Face of Bugaboo Spire by Ed Cooper and Art Gran. As with most of Cooper’s climbs, there is an interesting story behind the climb, which he wrote about in his book </w:t>
      </w:r>
      <w:r w:rsidRPr="00595827">
        <w:rPr>
          <w:i/>
        </w:rPr>
        <w:t>Soul of Heights</w:t>
      </w:r>
      <w:r>
        <w:t>.</w:t>
      </w:r>
    </w:p>
    <w:p w14:paraId="6DB6307F" w14:textId="016F611E" w:rsidR="00577C8C" w:rsidRDefault="00577C8C"/>
    <w:p w14:paraId="13A6F81B" w14:textId="48FC49F1" w:rsidR="00870761" w:rsidRDefault="00242B83">
      <w:r>
        <w:t xml:space="preserve">In 1959 Art Gran and Cooper got to within 700 ft of completing the route, so they planned for a return engagement in the summer of 1960. To share costs, Cooper enlisted Eric Bjornstad for the trip from Seattle to the Bugaboos in July. Art Gran would drive from New York state. While waiting for Gran to arrive, Cooper and Bjornstad climbed the </w:t>
      </w:r>
      <w:r w:rsidR="00F23A56">
        <w:t>N</w:t>
      </w:r>
      <w:r>
        <w:t xml:space="preserve">orth </w:t>
      </w:r>
      <w:r w:rsidR="00F23A56">
        <w:t>F</w:t>
      </w:r>
      <w:r>
        <w:t xml:space="preserve">ace of Howser Peak, a new route. Time continued to pass, so Cooper made </w:t>
      </w:r>
      <w:r w:rsidR="00870761">
        <w:t>ascents</w:t>
      </w:r>
      <w:r>
        <w:t xml:space="preserve"> with other climbers including Pigeon Spire with Layton Kor, another new route. </w:t>
      </w:r>
    </w:p>
    <w:p w14:paraId="2A0AE26C" w14:textId="77777777" w:rsidR="00870761" w:rsidRDefault="00870761"/>
    <w:p w14:paraId="773973A0" w14:textId="448C90AC" w:rsidR="00870761" w:rsidRDefault="00242B83">
      <w:r>
        <w:t>Then Cooper was afflicted with a bad case of fo</w:t>
      </w:r>
      <w:r w:rsidR="007F1572">
        <w:t>o</w:t>
      </w:r>
      <w:r>
        <w:t>d poisoning. After he recovered, Cooper started up the East Face of Bugaboo Spire in early</w:t>
      </w:r>
      <w:r w:rsidR="007F1572">
        <w:t xml:space="preserve"> August, alone</w:t>
      </w:r>
      <w:r>
        <w:t>.</w:t>
      </w:r>
      <w:r w:rsidR="007F1572">
        <w:t xml:space="preserve"> He completed about 65% of the route, using a self-belay system </w:t>
      </w:r>
      <w:r w:rsidR="00870761">
        <w:t>before</w:t>
      </w:r>
      <w:r w:rsidR="007F1572">
        <w:t xml:space="preserve"> Art Gran arrived. </w:t>
      </w:r>
      <w:r w:rsidR="00870761">
        <w:t>At this point t</w:t>
      </w:r>
      <w:r w:rsidR="007F1572">
        <w:t xml:space="preserve">hey were confident they could complete the climb in a day, so they climbed with minimum gear (no headlamp, extra clothing, crampons or ice axe). They reached </w:t>
      </w:r>
      <w:r w:rsidR="009E1539">
        <w:t xml:space="preserve">within 100 feet of </w:t>
      </w:r>
      <w:r w:rsidR="007F1572">
        <w:t xml:space="preserve">the summit </w:t>
      </w:r>
      <w:r w:rsidR="009E1539">
        <w:t>before d</w:t>
      </w:r>
      <w:r w:rsidR="007F1572">
        <w:t xml:space="preserve">arkness, as the weather deteriorated. Cooper claims this was the coldest night he ever spent on a mountain. </w:t>
      </w:r>
      <w:r w:rsidR="009E1539">
        <w:t xml:space="preserve">The next morning, </w:t>
      </w:r>
      <w:bookmarkStart w:id="4" w:name="_GoBack"/>
      <w:bookmarkEnd w:id="4"/>
      <w:r w:rsidR="009E1539">
        <w:t>they reached the summit.</w:t>
      </w:r>
    </w:p>
    <w:p w14:paraId="48C5F854" w14:textId="77777777" w:rsidR="00870761" w:rsidRDefault="00870761"/>
    <w:p w14:paraId="0FF84048" w14:textId="34B097E4" w:rsidR="00870761" w:rsidRDefault="00870761">
      <w:r>
        <w:t xml:space="preserve">The summit register entry included below, was made by Cooper early </w:t>
      </w:r>
      <w:r w:rsidR="009E1539">
        <w:t>in the</w:t>
      </w:r>
      <w:r>
        <w:t xml:space="preserve"> morning. </w:t>
      </w:r>
    </w:p>
    <w:p w14:paraId="0276A9BB" w14:textId="77777777" w:rsidR="00870761" w:rsidRDefault="00870761"/>
    <w:p w14:paraId="28ED5B72" w14:textId="2BF21346" w:rsidR="00577C8C" w:rsidRDefault="00870761">
      <w:r>
        <w:t xml:space="preserve">With difficulty they completed their </w:t>
      </w:r>
      <w:r w:rsidR="007F1572">
        <w:t>descend</w:t>
      </w:r>
      <w:r>
        <w:t xml:space="preserve"> on the</w:t>
      </w:r>
      <w:r w:rsidR="007F1572">
        <w:t xml:space="preserve"> bullet-hard snow </w:t>
      </w:r>
      <w:r w:rsidR="005B2C3A">
        <w:t>below</w:t>
      </w:r>
      <w:r w:rsidR="007F1572">
        <w:t xml:space="preserve"> the Snowpatch-Bugaboo col, </w:t>
      </w:r>
      <w:r>
        <w:t xml:space="preserve">by </w:t>
      </w:r>
      <w:r w:rsidR="007F1572">
        <w:t>cutting steps with their piton hammers.</w:t>
      </w:r>
    </w:p>
    <w:p w14:paraId="270F21E0" w14:textId="0A93564F" w:rsidR="00870761" w:rsidRDefault="00870761"/>
    <w:p w14:paraId="5162D68F" w14:textId="2E785B67" w:rsidR="00870761" w:rsidRDefault="00870761">
      <w:r>
        <w:t xml:space="preserve">Cooper’s photograph of the </w:t>
      </w:r>
      <w:r w:rsidR="00387F57">
        <w:t>E</w:t>
      </w:r>
      <w:r>
        <w:t xml:space="preserve">ast </w:t>
      </w:r>
      <w:r w:rsidR="00387F57">
        <w:t>F</w:t>
      </w:r>
      <w:r>
        <w:t xml:space="preserve">ace of Bugaboo Spire graces the dust cover of his book, </w:t>
      </w:r>
      <w:r w:rsidRPr="00870761">
        <w:rPr>
          <w:i/>
        </w:rPr>
        <w:t>Soul of Heights</w:t>
      </w:r>
      <w:r>
        <w:t xml:space="preserve"> and is one of </w:t>
      </w:r>
      <w:r w:rsidR="005B2C3A">
        <w:t xml:space="preserve">his </w:t>
      </w:r>
      <w:r>
        <w:t>favorite photographs.</w:t>
      </w:r>
    </w:p>
    <w:p w14:paraId="3F26B51A" w14:textId="4AFE69F5" w:rsidR="007F1572" w:rsidRDefault="007F1572"/>
    <w:p w14:paraId="1D33A8BC" w14:textId="77777777" w:rsidR="007F1572" w:rsidRDefault="007F1572"/>
    <w:p w14:paraId="50843B56" w14:textId="7BE52E8D" w:rsidR="00D11B53" w:rsidRDefault="00D11B53"/>
    <w:p w14:paraId="2237CF09" w14:textId="77777777" w:rsidR="00D11B53" w:rsidRDefault="00D11B53"/>
    <w:p w14:paraId="7CD13FA7" w14:textId="0283D75E" w:rsidR="00D11B53" w:rsidRDefault="00D11B53"/>
    <w:p w14:paraId="16E9E1A1" w14:textId="79A2B9DF" w:rsidR="00D11B53" w:rsidRDefault="00D11B53">
      <w:r>
        <w:rPr>
          <w:noProof/>
        </w:rPr>
        <w:lastRenderedPageBreak/>
        <w:drawing>
          <wp:inline distT="0" distB="0" distL="0" distR="0" wp14:anchorId="72C1A2E9" wp14:editId="632549AA">
            <wp:extent cx="5943600" cy="6262370"/>
            <wp:effectExtent l="0" t="0" r="0" b="508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21-60BugabooSpireCoop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262370"/>
                    </a:xfrm>
                    <a:prstGeom prst="rect">
                      <a:avLst/>
                    </a:prstGeom>
                  </pic:spPr>
                </pic:pic>
              </a:graphicData>
            </a:graphic>
          </wp:inline>
        </w:drawing>
      </w:r>
    </w:p>
    <w:p w14:paraId="304454AB" w14:textId="77777777" w:rsidR="00D11B53" w:rsidRDefault="00D11B53"/>
    <w:p w14:paraId="6A436413" w14:textId="6168E98A" w:rsidR="000C33F5" w:rsidRDefault="00595827">
      <w:r>
        <w:t xml:space="preserve">Image </w:t>
      </w:r>
      <w:r w:rsidR="00610DE1">
        <w:t xml:space="preserve">M235/accn 5200-20 </w:t>
      </w:r>
      <w:r>
        <w:t>is courtesy of the Whyte Museum of the Canadian Rockies.</w:t>
      </w:r>
    </w:p>
    <w:p w14:paraId="201B3B37" w14:textId="77777777" w:rsidR="00595827" w:rsidRDefault="00595827"/>
    <w:p w14:paraId="7A3B7A28" w14:textId="1BD712E6" w:rsidR="00B252BC" w:rsidRDefault="00B252BC">
      <w:r>
        <w:t>Author: Dave Creeden</w:t>
      </w:r>
      <w:r w:rsidR="00D306CD">
        <w:t>.</w:t>
      </w:r>
    </w:p>
    <w:sectPr w:rsidR="00B252BC" w:rsidSect="00690B31">
      <w:headerReference w:type="default" r:id="rId28"/>
      <w:footerReference w:type="default" r:id="rId29"/>
      <w:pgSz w:w="12240" w:h="15840"/>
      <w:pgMar w:top="1440" w:right="1440" w:bottom="1440" w:left="1440" w:header="720" w:footer="720" w:gutter="0"/>
      <w:pgBorders w:offsetFrom="page">
        <w:top w:val="single" w:sz="12" w:space="24" w:color="538135" w:themeColor="accent6" w:themeShade="BF"/>
        <w:left w:val="single" w:sz="12" w:space="24" w:color="538135" w:themeColor="accent6" w:themeShade="BF"/>
        <w:bottom w:val="single" w:sz="12" w:space="24" w:color="538135" w:themeColor="accent6" w:themeShade="BF"/>
        <w:right w:val="single" w:sz="12" w:space="24" w:color="538135" w:themeColor="accent6"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2AC6F" w14:textId="77777777" w:rsidR="002D3142" w:rsidRDefault="002D3142" w:rsidP="005F7ACE">
      <w:r>
        <w:separator/>
      </w:r>
    </w:p>
  </w:endnote>
  <w:endnote w:type="continuationSeparator" w:id="0">
    <w:p w14:paraId="5A2146B0" w14:textId="77777777" w:rsidR="002D3142" w:rsidRDefault="002D3142" w:rsidP="005F7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48ECD" w14:textId="77777777" w:rsidR="005F7ACE" w:rsidRDefault="005F7ACE">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2</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Pr>
        <w:noProof/>
        <w:color w:val="5B9BD5" w:themeColor="accent1"/>
      </w:rPr>
      <w:t>2</w:t>
    </w:r>
    <w:r>
      <w:rPr>
        <w:color w:val="5B9BD5" w:themeColor="accent1"/>
      </w:rPr>
      <w:fldChar w:fldCharType="end"/>
    </w:r>
  </w:p>
  <w:p w14:paraId="1FFEBB05" w14:textId="77777777" w:rsidR="005F7ACE" w:rsidRDefault="005F7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C8B42" w14:textId="77777777" w:rsidR="002D3142" w:rsidRDefault="002D3142" w:rsidP="005F7ACE">
      <w:r>
        <w:separator/>
      </w:r>
    </w:p>
  </w:footnote>
  <w:footnote w:type="continuationSeparator" w:id="0">
    <w:p w14:paraId="4C06B59A" w14:textId="77777777" w:rsidR="002D3142" w:rsidRDefault="002D3142" w:rsidP="005F7A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B2C1" w14:textId="11CC51D0" w:rsidR="005F7ACE" w:rsidRPr="00690B31" w:rsidRDefault="005F7ACE">
    <w:pPr>
      <w:pStyle w:val="Header"/>
      <w:rPr>
        <w:rFonts w:ascii="MV Boli" w:hAnsi="MV Boli" w:cs="MV Boli"/>
        <w:b/>
        <w:color w:val="538135" w:themeColor="accent6" w:themeShade="BF"/>
        <w:sz w:val="28"/>
        <w:szCs w:val="28"/>
        <w:u w:val="single"/>
      </w:rPr>
    </w:pPr>
    <w:r w:rsidRPr="00690B31">
      <w:rPr>
        <w:rFonts w:ascii="MV Boli" w:hAnsi="MV Boli" w:cs="MV Boli"/>
        <w:b/>
        <w:color w:val="538135" w:themeColor="accent6" w:themeShade="BF"/>
        <w:sz w:val="28"/>
        <w:szCs w:val="28"/>
        <w:u w:val="single"/>
      </w:rPr>
      <w:t xml:space="preserve">Chapter </w:t>
    </w:r>
    <w:r w:rsidR="00B14ADD">
      <w:rPr>
        <w:rFonts w:ascii="MV Boli" w:hAnsi="MV Boli" w:cs="MV Boli"/>
        <w:b/>
        <w:color w:val="538135" w:themeColor="accent6" w:themeShade="BF"/>
        <w:sz w:val="28"/>
        <w:szCs w:val="28"/>
        <w:u w:val="single"/>
      </w:rPr>
      <w:t>1</w:t>
    </w:r>
    <w:r w:rsidR="00427583">
      <w:rPr>
        <w:rFonts w:ascii="MV Boli" w:hAnsi="MV Boli" w:cs="MV Boli"/>
        <w:b/>
        <w:color w:val="538135" w:themeColor="accent6" w:themeShade="BF"/>
        <w:sz w:val="28"/>
        <w:szCs w:val="28"/>
        <w:u w:val="single"/>
      </w:rPr>
      <w:t>5</w:t>
    </w:r>
    <w:r w:rsidRPr="00690B31">
      <w:rPr>
        <w:rFonts w:ascii="MV Boli" w:hAnsi="MV Boli" w:cs="MV Boli"/>
        <w:b/>
        <w:color w:val="538135" w:themeColor="accent6" w:themeShade="BF"/>
        <w:sz w:val="28"/>
        <w:szCs w:val="28"/>
        <w:u w:val="single"/>
      </w:rPr>
      <w:t xml:space="preserve">: Summit Register Entries from </w:t>
    </w:r>
    <w:r w:rsidR="007B5CE7">
      <w:rPr>
        <w:rFonts w:ascii="MV Boli" w:hAnsi="MV Boli" w:cs="MV Boli"/>
        <w:b/>
        <w:color w:val="538135" w:themeColor="accent6" w:themeShade="BF"/>
        <w:sz w:val="28"/>
        <w:szCs w:val="28"/>
        <w:u w:val="single"/>
      </w:rPr>
      <w:t>Canada</w:t>
    </w:r>
  </w:p>
  <w:p w14:paraId="144EDE66" w14:textId="77777777" w:rsidR="005F7ACE" w:rsidRDefault="005F7A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6B5463"/>
    <w:multiLevelType w:val="hybridMultilevel"/>
    <w:tmpl w:val="169CDFF8"/>
    <w:lvl w:ilvl="0" w:tplc="7720A276">
      <w:start w:val="7"/>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12"/>
  </w:num>
  <w:num w:numId="3">
    <w:abstractNumId w:val="10"/>
  </w:num>
  <w:num w:numId="4">
    <w:abstractNumId w:val="22"/>
  </w:num>
  <w:num w:numId="5">
    <w:abstractNumId w:val="14"/>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1"/>
  </w:num>
  <w:num w:numId="21">
    <w:abstractNumId w:val="18"/>
  </w:num>
  <w:num w:numId="22">
    <w:abstractNumId w:val="11"/>
  </w:num>
  <w:num w:numId="23">
    <w:abstractNumId w:val="2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ocumentProtection w:edit="readOnly"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0FD"/>
    <w:rsid w:val="00003B1A"/>
    <w:rsid w:val="00006259"/>
    <w:rsid w:val="000071D1"/>
    <w:rsid w:val="00017409"/>
    <w:rsid w:val="000209AE"/>
    <w:rsid w:val="000215E0"/>
    <w:rsid w:val="0007430A"/>
    <w:rsid w:val="00090CB1"/>
    <w:rsid w:val="000B1085"/>
    <w:rsid w:val="000B3824"/>
    <w:rsid w:val="000C33F5"/>
    <w:rsid w:val="00107EE3"/>
    <w:rsid w:val="00110425"/>
    <w:rsid w:val="00177145"/>
    <w:rsid w:val="001829F2"/>
    <w:rsid w:val="00191377"/>
    <w:rsid w:val="001C4C9C"/>
    <w:rsid w:val="001F4BE5"/>
    <w:rsid w:val="001F77C4"/>
    <w:rsid w:val="002249E6"/>
    <w:rsid w:val="00242B83"/>
    <w:rsid w:val="00253229"/>
    <w:rsid w:val="00291473"/>
    <w:rsid w:val="002D3142"/>
    <w:rsid w:val="0030685E"/>
    <w:rsid w:val="0034346B"/>
    <w:rsid w:val="00353A2A"/>
    <w:rsid w:val="00387F57"/>
    <w:rsid w:val="00390A9C"/>
    <w:rsid w:val="003B3479"/>
    <w:rsid w:val="003C1942"/>
    <w:rsid w:val="003E5CDA"/>
    <w:rsid w:val="003E61F6"/>
    <w:rsid w:val="00406A12"/>
    <w:rsid w:val="00407287"/>
    <w:rsid w:val="00413B00"/>
    <w:rsid w:val="00423559"/>
    <w:rsid w:val="00427583"/>
    <w:rsid w:val="0048548F"/>
    <w:rsid w:val="00487DF5"/>
    <w:rsid w:val="00490147"/>
    <w:rsid w:val="0049493A"/>
    <w:rsid w:val="004A3651"/>
    <w:rsid w:val="004A50A0"/>
    <w:rsid w:val="004C2299"/>
    <w:rsid w:val="004D23AF"/>
    <w:rsid w:val="004F1C4F"/>
    <w:rsid w:val="00520080"/>
    <w:rsid w:val="005323BA"/>
    <w:rsid w:val="00551301"/>
    <w:rsid w:val="00567CBE"/>
    <w:rsid w:val="00577C8C"/>
    <w:rsid w:val="00590CF3"/>
    <w:rsid w:val="00590E88"/>
    <w:rsid w:val="00591A24"/>
    <w:rsid w:val="00595827"/>
    <w:rsid w:val="00596E78"/>
    <w:rsid w:val="005A1D32"/>
    <w:rsid w:val="005A4D91"/>
    <w:rsid w:val="005B2C3A"/>
    <w:rsid w:val="005B463F"/>
    <w:rsid w:val="005D5E61"/>
    <w:rsid w:val="005E76F4"/>
    <w:rsid w:val="005F7ACE"/>
    <w:rsid w:val="00610DE1"/>
    <w:rsid w:val="006233A7"/>
    <w:rsid w:val="00645252"/>
    <w:rsid w:val="00646E66"/>
    <w:rsid w:val="0066755C"/>
    <w:rsid w:val="00690B31"/>
    <w:rsid w:val="006B6E4D"/>
    <w:rsid w:val="006D00B0"/>
    <w:rsid w:val="006D3D74"/>
    <w:rsid w:val="00721330"/>
    <w:rsid w:val="00732967"/>
    <w:rsid w:val="00783D34"/>
    <w:rsid w:val="00787492"/>
    <w:rsid w:val="007919ED"/>
    <w:rsid w:val="007A05DD"/>
    <w:rsid w:val="007B1B23"/>
    <w:rsid w:val="007B5CE7"/>
    <w:rsid w:val="007C6326"/>
    <w:rsid w:val="007D2FC5"/>
    <w:rsid w:val="007E1B5D"/>
    <w:rsid w:val="007F1572"/>
    <w:rsid w:val="00800C2B"/>
    <w:rsid w:val="0081145B"/>
    <w:rsid w:val="00823FB9"/>
    <w:rsid w:val="00840219"/>
    <w:rsid w:val="00846145"/>
    <w:rsid w:val="0086363A"/>
    <w:rsid w:val="00865A3C"/>
    <w:rsid w:val="00870761"/>
    <w:rsid w:val="008B3D25"/>
    <w:rsid w:val="008F15D4"/>
    <w:rsid w:val="0091685E"/>
    <w:rsid w:val="009206EE"/>
    <w:rsid w:val="009244ED"/>
    <w:rsid w:val="00953D5C"/>
    <w:rsid w:val="00974168"/>
    <w:rsid w:val="009A4DCD"/>
    <w:rsid w:val="009E1539"/>
    <w:rsid w:val="009E40F7"/>
    <w:rsid w:val="009E6F23"/>
    <w:rsid w:val="00A20685"/>
    <w:rsid w:val="00A353F5"/>
    <w:rsid w:val="00A9204E"/>
    <w:rsid w:val="00AA2B24"/>
    <w:rsid w:val="00AA73E9"/>
    <w:rsid w:val="00AB2C81"/>
    <w:rsid w:val="00AC3CAC"/>
    <w:rsid w:val="00AF41DC"/>
    <w:rsid w:val="00AF74F5"/>
    <w:rsid w:val="00B14ADD"/>
    <w:rsid w:val="00B252BC"/>
    <w:rsid w:val="00B264CD"/>
    <w:rsid w:val="00B31B8C"/>
    <w:rsid w:val="00B334FC"/>
    <w:rsid w:val="00B474BC"/>
    <w:rsid w:val="00B61B70"/>
    <w:rsid w:val="00B674B7"/>
    <w:rsid w:val="00B74515"/>
    <w:rsid w:val="00B840C6"/>
    <w:rsid w:val="00B948F7"/>
    <w:rsid w:val="00BA0B45"/>
    <w:rsid w:val="00BC2BE2"/>
    <w:rsid w:val="00BD5085"/>
    <w:rsid w:val="00C151B7"/>
    <w:rsid w:val="00C15410"/>
    <w:rsid w:val="00C176C6"/>
    <w:rsid w:val="00C33CE7"/>
    <w:rsid w:val="00CA192D"/>
    <w:rsid w:val="00CA5A83"/>
    <w:rsid w:val="00CB2BAA"/>
    <w:rsid w:val="00CD684A"/>
    <w:rsid w:val="00CF5854"/>
    <w:rsid w:val="00D03D8D"/>
    <w:rsid w:val="00D11B53"/>
    <w:rsid w:val="00D306CD"/>
    <w:rsid w:val="00D345A6"/>
    <w:rsid w:val="00D752CD"/>
    <w:rsid w:val="00D760FD"/>
    <w:rsid w:val="00D836B4"/>
    <w:rsid w:val="00D96DD0"/>
    <w:rsid w:val="00DA5075"/>
    <w:rsid w:val="00DC4392"/>
    <w:rsid w:val="00DD04EB"/>
    <w:rsid w:val="00DD1591"/>
    <w:rsid w:val="00DD3B43"/>
    <w:rsid w:val="00DE43BD"/>
    <w:rsid w:val="00DE5DD6"/>
    <w:rsid w:val="00E0181D"/>
    <w:rsid w:val="00E06EC0"/>
    <w:rsid w:val="00E749F4"/>
    <w:rsid w:val="00E85A15"/>
    <w:rsid w:val="00EA2B8C"/>
    <w:rsid w:val="00EE7AA0"/>
    <w:rsid w:val="00F10E24"/>
    <w:rsid w:val="00F12207"/>
    <w:rsid w:val="00F23A56"/>
    <w:rsid w:val="00F24869"/>
    <w:rsid w:val="00F2644F"/>
    <w:rsid w:val="00F37AAB"/>
    <w:rsid w:val="00F66C4E"/>
    <w:rsid w:val="00F76211"/>
    <w:rsid w:val="00F867D4"/>
    <w:rsid w:val="00FA2123"/>
    <w:rsid w:val="00FD3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8FF64"/>
  <w15:chartTrackingRefBased/>
  <w15:docId w15:val="{DAAB4CC7-C61E-44A0-872B-64054613B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ListParagraph">
    <w:name w:val="List Paragraph"/>
    <w:basedOn w:val="Normal"/>
    <w:uiPriority w:val="34"/>
    <w:unhideWhenUsed/>
    <w:qFormat/>
    <w:rsid w:val="00B674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g"/><Relationship Id="rId3" Type="http://schemas.openxmlformats.org/officeDocument/2006/relationships/customXml" Target="../customXml/item3.xml"/><Relationship Id="rId21" Type="http://schemas.openxmlformats.org/officeDocument/2006/relationships/image" Target="media/image11.jp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EB06AE-E261-46D8-900A-FAD00CFB6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594</TotalTime>
  <Pages>18</Pages>
  <Words>1992</Words>
  <Characters>11357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Creeden</dc:creator>
  <cp:keywords/>
  <dc:description/>
  <cp:lastModifiedBy>Dave Creeden</cp:lastModifiedBy>
  <cp:revision>36</cp:revision>
  <cp:lastPrinted>2018-10-08T21:46:00Z</cp:lastPrinted>
  <dcterms:created xsi:type="dcterms:W3CDTF">2019-02-13T00:59:00Z</dcterms:created>
  <dcterms:modified xsi:type="dcterms:W3CDTF">2019-04-22T21:59:00Z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
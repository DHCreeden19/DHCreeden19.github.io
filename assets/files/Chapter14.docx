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BC443B" w14:textId="2F921981" w:rsidR="00DE43BD" w:rsidRDefault="00DE43BD">
      <w:pPr>
        <w:rPr>
          <w:noProof/>
        </w:rPr>
      </w:pPr>
      <w:r w:rsidRPr="00DE43BD">
        <w:rPr>
          <w:noProof/>
        </w:rPr>
        <w:t>This article contains images from the Grand Teton Nati</w:t>
      </w:r>
      <w:r w:rsidR="00291473"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 xml:space="preserve"> for some of Fred Beckey’s climbs in the range.</w:t>
      </w:r>
      <w:r w:rsidR="00874342">
        <w:rPr>
          <w:noProof/>
        </w:rPr>
        <w:t xml:space="preserve"> I’ve included a transcription of each summit register entry for clarity sake.</w:t>
      </w:r>
    </w:p>
    <w:p w14:paraId="6BA78315" w14:textId="2CC104A0" w:rsidR="00DE43BD" w:rsidRDefault="00DE43BD">
      <w:pPr>
        <w:rPr>
          <w:noProof/>
        </w:rPr>
      </w:pPr>
    </w:p>
    <w:p w14:paraId="03DB3D41" w14:textId="42B7F58D" w:rsidR="00291473" w:rsidRPr="00291473" w:rsidRDefault="00291473">
      <w:pPr>
        <w:rPr>
          <w:b/>
          <w:noProof/>
          <w:u w:val="single"/>
        </w:rPr>
      </w:pPr>
      <w:r w:rsidRPr="00291473">
        <w:rPr>
          <w:b/>
          <w:noProof/>
          <w:u w:val="single"/>
        </w:rPr>
        <w:t>July 1939 Trip in the Teton Range</w:t>
      </w:r>
    </w:p>
    <w:p w14:paraId="2C154272" w14:textId="77777777" w:rsidR="00291473" w:rsidRDefault="00291473">
      <w:pPr>
        <w:rPr>
          <w:noProof/>
        </w:rPr>
      </w:pPr>
    </w:p>
    <w:p w14:paraId="423E464D" w14:textId="7E907514" w:rsidR="00DE43BD" w:rsidRPr="00DE43BD" w:rsidRDefault="00DE43BD">
      <w:pPr>
        <w:rPr>
          <w:noProof/>
        </w:rPr>
      </w:pPr>
      <w:r>
        <w:rPr>
          <w:noProof/>
        </w:rPr>
        <w:t xml:space="preserve">The first </w:t>
      </w:r>
      <w:r w:rsidR="00423559">
        <w:rPr>
          <w:noProof/>
        </w:rPr>
        <w:t xml:space="preserve">set </w:t>
      </w:r>
      <w:r>
        <w:rPr>
          <w:noProof/>
        </w:rPr>
        <w:t xml:space="preserve">of summit register entries are from a trip in 1939, and I found entries for all the peaks </w:t>
      </w:r>
      <w:r w:rsidR="00423559">
        <w:rPr>
          <w:noProof/>
        </w:rPr>
        <w:t xml:space="preserve">they </w:t>
      </w:r>
      <w:r>
        <w:rPr>
          <w:noProof/>
        </w:rPr>
        <w:t>climbed</w:t>
      </w:r>
      <w:r w:rsidR="00FE47FF">
        <w:rPr>
          <w:noProof/>
        </w:rPr>
        <w:t xml:space="preserve"> during th</w:t>
      </w:r>
      <w:r w:rsidR="00D0405B">
        <w:rPr>
          <w:noProof/>
        </w:rPr>
        <w:t>is</w:t>
      </w:r>
      <w:r w:rsidR="00FE47FF">
        <w:rPr>
          <w:noProof/>
        </w:rPr>
        <w:t xml:space="preserve"> trip</w:t>
      </w:r>
      <w:r>
        <w:rPr>
          <w:noProof/>
        </w:rPr>
        <w:t>. Fred was 16 years old at the time and his brother Helmy was 13 years of age.</w:t>
      </w:r>
    </w:p>
    <w:p w14:paraId="2D65C995" w14:textId="77777777" w:rsidR="00DE43BD" w:rsidRDefault="00DE43BD">
      <w:pPr>
        <w:rPr>
          <w:noProof/>
        </w:rPr>
      </w:pPr>
    </w:p>
    <w:p w14:paraId="27F56D9D" w14:textId="3A57A000" w:rsidR="007B1B23" w:rsidRPr="007B1B23" w:rsidRDefault="007B1B23">
      <w:pPr>
        <w:rPr>
          <w:noProof/>
        </w:rPr>
      </w:pPr>
      <w:r w:rsidRPr="007B1B23">
        <w:rPr>
          <w:noProof/>
        </w:rPr>
        <w:t>From their camp in Garnet Canyon</w:t>
      </w:r>
      <w:r>
        <w:rPr>
          <w:noProof/>
        </w:rPr>
        <w:t xml:space="preserve">, Ernst Kassowitz, Helmy and Fred Beckey first climbed Middle Teton, </w:t>
      </w:r>
      <w:r w:rsidR="0091685E">
        <w:rPr>
          <w:noProof/>
        </w:rPr>
        <w:t>followed by</w:t>
      </w:r>
      <w:r>
        <w:rPr>
          <w:noProof/>
        </w:rPr>
        <w:t xml:space="preserve"> South Te</w:t>
      </w:r>
      <w:r w:rsidR="0049493A">
        <w:rPr>
          <w:noProof/>
        </w:rPr>
        <w:t>t</w:t>
      </w:r>
      <w:r>
        <w:rPr>
          <w:noProof/>
        </w:rPr>
        <w:t>on on July 15, 1939</w:t>
      </w:r>
      <w:r w:rsidR="00EA2B8C">
        <w:rPr>
          <w:noProof/>
        </w:rPr>
        <w:t xml:space="preserve">. Fred Beckey and </w:t>
      </w:r>
      <w:r w:rsidR="0091685E">
        <w:rPr>
          <w:noProof/>
        </w:rPr>
        <w:t>E</w:t>
      </w:r>
      <w:r w:rsidR="00EA2B8C">
        <w:rPr>
          <w:noProof/>
        </w:rPr>
        <w:t>rnst Kassowitz the</w:t>
      </w:r>
      <w:r w:rsidR="00423559">
        <w:rPr>
          <w:noProof/>
        </w:rPr>
        <w:t>n</w:t>
      </w:r>
      <w:r w:rsidR="00EA2B8C">
        <w:rPr>
          <w:noProof/>
        </w:rPr>
        <w:t xml:space="preserve"> climbed </w:t>
      </w:r>
      <w:r w:rsidR="0091685E">
        <w:rPr>
          <w:noProof/>
        </w:rPr>
        <w:t>C</w:t>
      </w:r>
      <w:r w:rsidR="00EA2B8C">
        <w:rPr>
          <w:noProof/>
        </w:rPr>
        <w:t>loudveil Dome</w:t>
      </w:r>
      <w:r w:rsidR="00291473">
        <w:rPr>
          <w:noProof/>
        </w:rPr>
        <w:t xml:space="preserve"> </w:t>
      </w:r>
      <w:r w:rsidR="00787492">
        <w:rPr>
          <w:noProof/>
        </w:rPr>
        <w:t xml:space="preserve">later </w:t>
      </w:r>
      <w:r w:rsidR="00291473">
        <w:rPr>
          <w:noProof/>
        </w:rPr>
        <w:t>on the same date</w:t>
      </w:r>
      <w:r w:rsidR="00EA2B8C">
        <w:rPr>
          <w:noProof/>
        </w:rPr>
        <w:t>.</w:t>
      </w:r>
    </w:p>
    <w:p w14:paraId="3F0AD7FE" w14:textId="77777777" w:rsidR="007B1B23" w:rsidRDefault="007B1B23">
      <w:pPr>
        <w:rPr>
          <w:b/>
          <w:noProof/>
          <w:u w:val="single"/>
        </w:rPr>
      </w:pPr>
    </w:p>
    <w:p w14:paraId="71C9BAE4" w14:textId="77777777" w:rsidR="007B1B23" w:rsidRDefault="007B1B23">
      <w:pPr>
        <w:rPr>
          <w:b/>
          <w:noProof/>
          <w:u w:val="single"/>
        </w:rPr>
      </w:pPr>
    </w:p>
    <w:p w14:paraId="578E0427" w14:textId="1E0CF2C2" w:rsidR="00D760FD" w:rsidRPr="00B74515" w:rsidRDefault="00107EE3">
      <w:pPr>
        <w:rPr>
          <w:b/>
          <w:noProof/>
          <w:u w:val="single"/>
        </w:rPr>
      </w:pPr>
      <w:r w:rsidRPr="00B74515">
        <w:rPr>
          <w:b/>
          <w:noProof/>
          <w:u w:val="single"/>
        </w:rPr>
        <w:t>Middle Teton Summit Register entry</w:t>
      </w:r>
    </w:p>
    <w:p w14:paraId="08ECB3BC" w14:textId="7BB7D696" w:rsidR="00107EE3" w:rsidRDefault="00107EE3">
      <w:pPr>
        <w:rPr>
          <w:noProof/>
        </w:rPr>
      </w:pPr>
    </w:p>
    <w:p w14:paraId="56B02789" w14:textId="59D2CF72" w:rsidR="00107EE3" w:rsidRDefault="00107EE3">
      <w:pPr>
        <w:rPr>
          <w:noProof/>
        </w:rPr>
      </w:pPr>
      <w:r>
        <w:rPr>
          <w:noProof/>
        </w:rPr>
        <w:t>7/15/39   Time 3 hrs 40 min. fron Garnet Camp</w:t>
      </w:r>
    </w:p>
    <w:p w14:paraId="4DF8DAF9" w14:textId="46274ED2" w:rsidR="00107EE3" w:rsidRDefault="00291473" w:rsidP="00291473">
      <w:pPr>
        <w:rPr>
          <w:noProof/>
        </w:rPr>
      </w:pPr>
      <w:r>
        <w:rPr>
          <w:noProof/>
        </w:rPr>
        <w:t xml:space="preserve">      “          </w:t>
      </w:r>
      <w:r w:rsidR="00107EE3">
        <w:rPr>
          <w:noProof/>
        </w:rPr>
        <w:t>Helmy Beckey</w:t>
      </w:r>
      <w:r>
        <w:rPr>
          <w:noProof/>
        </w:rPr>
        <w:t xml:space="preserve"> </w:t>
      </w:r>
      <w:r w:rsidR="00107EE3">
        <w:rPr>
          <w:noProof/>
        </w:rPr>
        <w:t xml:space="preserve"> Seattle</w:t>
      </w:r>
      <w:r>
        <w:rPr>
          <w:noProof/>
        </w:rPr>
        <w:t>,</w:t>
      </w:r>
      <w:r w:rsidR="00107EE3">
        <w:rPr>
          <w:noProof/>
        </w:rPr>
        <w:t xml:space="preserve"> Wash</w:t>
      </w:r>
    </w:p>
    <w:p w14:paraId="026282AE" w14:textId="6D07A654" w:rsidR="00107EE3" w:rsidRDefault="00291473" w:rsidP="00291473">
      <w:pPr>
        <w:rPr>
          <w:noProof/>
        </w:rPr>
      </w:pPr>
      <w:r>
        <w:rPr>
          <w:noProof/>
        </w:rPr>
        <w:t xml:space="preserve">      “          </w:t>
      </w:r>
      <w:r w:rsidR="00107EE3">
        <w:rPr>
          <w:noProof/>
        </w:rPr>
        <w:t xml:space="preserve">Fred Beckey </w:t>
      </w:r>
      <w:r>
        <w:rPr>
          <w:noProof/>
        </w:rPr>
        <w:t xml:space="preserve"> </w:t>
      </w:r>
      <w:r w:rsidR="00107EE3">
        <w:rPr>
          <w:noProof/>
        </w:rPr>
        <w:t>Seattle</w:t>
      </w:r>
      <w:r>
        <w:rPr>
          <w:noProof/>
        </w:rPr>
        <w:t>,</w:t>
      </w:r>
      <w:r w:rsidR="00107EE3">
        <w:rPr>
          <w:noProof/>
        </w:rPr>
        <w:t xml:space="preserve"> Wash  (Mtneers)</w:t>
      </w:r>
    </w:p>
    <w:p w14:paraId="0FDDC77C" w14:textId="5984CEC3" w:rsidR="00107EE3" w:rsidRDefault="00291473" w:rsidP="00291473">
      <w:pPr>
        <w:rPr>
          <w:noProof/>
        </w:rPr>
      </w:pPr>
      <w:r>
        <w:rPr>
          <w:noProof/>
        </w:rPr>
        <w:t xml:space="preserve">      “          </w:t>
      </w:r>
      <w:r w:rsidR="00107EE3">
        <w:rPr>
          <w:noProof/>
        </w:rPr>
        <w:t xml:space="preserve">Ernst Kassowitz </w:t>
      </w:r>
      <w:r>
        <w:rPr>
          <w:noProof/>
        </w:rPr>
        <w:t xml:space="preserve"> </w:t>
      </w:r>
      <w:r w:rsidR="00107EE3">
        <w:rPr>
          <w:noProof/>
        </w:rPr>
        <w:t>Seattle</w:t>
      </w:r>
      <w:r>
        <w:rPr>
          <w:noProof/>
        </w:rPr>
        <w:t>,</w:t>
      </w:r>
      <w:r w:rsidR="00107EE3">
        <w:rPr>
          <w:noProof/>
        </w:rPr>
        <w:t xml:space="preserve"> Wash</w:t>
      </w:r>
    </w:p>
    <w:p w14:paraId="257DFBAF" w14:textId="6D2D4050" w:rsidR="00107EE3" w:rsidRDefault="00107EE3">
      <w:pPr>
        <w:rPr>
          <w:noProof/>
        </w:rPr>
      </w:pPr>
    </w:p>
    <w:p w14:paraId="7C0931CC" w14:textId="77777777" w:rsidR="00107EE3" w:rsidRDefault="00107EE3">
      <w:pPr>
        <w:rPr>
          <w:noProof/>
        </w:rPr>
      </w:pPr>
    </w:p>
    <w:p w14:paraId="3A8D7752" w14:textId="01A92031" w:rsidR="00107EE3" w:rsidRDefault="00107EE3">
      <w:r>
        <w:rPr>
          <w:noProof/>
        </w:rPr>
        <w:drawing>
          <wp:inline distT="0" distB="0" distL="0" distR="0" wp14:anchorId="5044A090" wp14:editId="528E948F">
            <wp:extent cx="6353810" cy="180964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16199" cy="182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44E5" w14:textId="695DECED" w:rsidR="00107EE3" w:rsidRDefault="00D0405B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Middle Teton.</w:t>
      </w:r>
    </w:p>
    <w:p w14:paraId="07EFFA22" w14:textId="1C5B96C9" w:rsidR="00107EE3" w:rsidRDefault="00107EE3"/>
    <w:p w14:paraId="515B3235" w14:textId="77777777" w:rsidR="00291473" w:rsidRDefault="00291473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00B46BD9" w14:textId="22527B91" w:rsidR="00107EE3" w:rsidRPr="0049493A" w:rsidRDefault="00107EE3">
      <w:pPr>
        <w:rPr>
          <w:b/>
          <w:u w:val="single"/>
        </w:rPr>
      </w:pPr>
      <w:r w:rsidRPr="0049493A">
        <w:rPr>
          <w:b/>
          <w:u w:val="single"/>
        </w:rPr>
        <w:lastRenderedPageBreak/>
        <w:t>South Teton Summit Register entry</w:t>
      </w:r>
    </w:p>
    <w:p w14:paraId="0629A0B5" w14:textId="0606F209" w:rsidR="007B1B23" w:rsidRDefault="007B1B23"/>
    <w:p w14:paraId="537FF22C" w14:textId="1ECC7448" w:rsidR="007B1B23" w:rsidRDefault="007B1B23">
      <w:r>
        <w:t>First ascent of 1939</w:t>
      </w:r>
    </w:p>
    <w:p w14:paraId="2495B6B0" w14:textId="6D5E4DEA" w:rsidR="007B1B23" w:rsidRDefault="007B1B23">
      <w:r>
        <w:t>Time from saddle 45 min</w:t>
      </w:r>
    </w:p>
    <w:p w14:paraId="70B66715" w14:textId="77777777" w:rsidR="00787492" w:rsidRDefault="007B1B23">
      <w:r>
        <w:t xml:space="preserve">After climbing Middle </w:t>
      </w:r>
    </w:p>
    <w:p w14:paraId="55DFFF1F" w14:textId="38DC264F" w:rsidR="007B1B23" w:rsidRDefault="007B1B23">
      <w:r>
        <w:t>Peak. Arrived on top 11:30 AM</w:t>
      </w:r>
    </w:p>
    <w:p w14:paraId="4C9C8251" w14:textId="209D8E49" w:rsidR="007B1B23" w:rsidRDefault="007B1B23">
      <w:r>
        <w:t>Helmy Beckey, Seattle</w:t>
      </w:r>
      <w:r w:rsidR="00787492">
        <w:t>,</w:t>
      </w:r>
      <w:r>
        <w:t xml:space="preserve"> Wash.</w:t>
      </w:r>
    </w:p>
    <w:p w14:paraId="5173D8D0" w14:textId="6C37D3D9" w:rsidR="007B1B23" w:rsidRDefault="007B1B23">
      <w:r>
        <w:t xml:space="preserve">Fred Beckey -  Seattle, Wash. </w:t>
      </w:r>
    </w:p>
    <w:p w14:paraId="589CFEA5" w14:textId="04E1987B" w:rsidR="007B1B23" w:rsidRDefault="007B1B23">
      <w:r>
        <w:t>Ernst Kassowitz - Seattle Wash.</w:t>
      </w:r>
    </w:p>
    <w:p w14:paraId="6B321082" w14:textId="7AB028F5" w:rsidR="007B1B23" w:rsidRDefault="007B1B23"/>
    <w:p w14:paraId="4B264795" w14:textId="1694EFAE" w:rsidR="007B1B23" w:rsidRDefault="007B1B23"/>
    <w:p w14:paraId="6ABBA3CD" w14:textId="730B53ED" w:rsidR="007B1B23" w:rsidRDefault="007B1B23">
      <w:r>
        <w:rPr>
          <w:noProof/>
        </w:rPr>
        <w:drawing>
          <wp:inline distT="0" distB="0" distL="0" distR="0" wp14:anchorId="4B242A33" wp14:editId="54139E66">
            <wp:extent cx="5943600" cy="2092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D235" w14:textId="3B1D92A2" w:rsidR="00B74515" w:rsidRDefault="00D0405B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South Teton.</w:t>
      </w:r>
    </w:p>
    <w:p w14:paraId="467995B6" w14:textId="77777777" w:rsidR="00D0405B" w:rsidRDefault="00D0405B"/>
    <w:p w14:paraId="1B73D857" w14:textId="29DE2A8B" w:rsidR="00EA2B8C" w:rsidRPr="00EA2B8C" w:rsidRDefault="00EA2B8C">
      <w:pPr>
        <w:rPr>
          <w:b/>
          <w:u w:val="single"/>
        </w:rPr>
      </w:pPr>
      <w:r w:rsidRPr="00EA2B8C">
        <w:rPr>
          <w:b/>
          <w:u w:val="single"/>
        </w:rPr>
        <w:t>Cloudveil Dome Summit Register entry</w:t>
      </w:r>
    </w:p>
    <w:p w14:paraId="061D07AE" w14:textId="4B12D9C8" w:rsidR="00EA2B8C" w:rsidRDefault="00EA2B8C"/>
    <w:p w14:paraId="2D39ABD8" w14:textId="35DF383E" w:rsidR="00EA2B8C" w:rsidRDefault="00EA2B8C">
      <w:r>
        <w:t>7/15/39  Fred Beckey – Seattle, Washington</w:t>
      </w:r>
    </w:p>
    <w:p w14:paraId="566E2721" w14:textId="4F7D795D" w:rsidR="00EA2B8C" w:rsidRDefault="00EA2B8C">
      <w:r>
        <w:t>Ernst Kassowitz – Seattle, Wash.</w:t>
      </w:r>
    </w:p>
    <w:p w14:paraId="68878AA9" w14:textId="77777777" w:rsidR="007C6326" w:rsidRDefault="00EA2B8C">
      <w:r>
        <w:t xml:space="preserve">Climbed Middle &amp; South Tetons and </w:t>
      </w:r>
    </w:p>
    <w:p w14:paraId="5776D03F" w14:textId="51EE4A70" w:rsidR="00EA2B8C" w:rsidRDefault="007C6326">
      <w:r w:rsidRPr="007C6326">
        <w:t xml:space="preserve">!!!    </w:t>
      </w:r>
      <w:r w:rsidR="00EA2B8C" w:rsidRPr="007C6326">
        <w:rPr>
          <w:strike/>
        </w:rPr>
        <w:t>traversed ridge to here.</w:t>
      </w:r>
      <w:r>
        <w:t xml:space="preserve"> (3:30 PM)</w:t>
      </w:r>
    </w:p>
    <w:p w14:paraId="569AF1C8" w14:textId="3DAA7F48" w:rsidR="00EA2B8C" w:rsidRDefault="00EA2B8C">
      <w:r>
        <w:t>Not sure, did only South and Cloudveil</w:t>
      </w:r>
    </w:p>
    <w:p w14:paraId="50E1C9C4" w14:textId="42BE871F" w:rsidR="007C6326" w:rsidRDefault="00291473">
      <w:r>
        <w:t>w</w:t>
      </w:r>
      <w:r w:rsidR="007C6326">
        <w:t xml:space="preserve">ithout </w:t>
      </w:r>
      <w:r w:rsidR="00F66C4E">
        <w:t>traversing</w:t>
      </w:r>
      <w:r w:rsidR="007C6326">
        <w:t xml:space="preserve"> the ridge</w:t>
      </w:r>
    </w:p>
    <w:p w14:paraId="6741801A" w14:textId="13764699" w:rsidR="00EA2B8C" w:rsidRDefault="00EA2B8C"/>
    <w:p w14:paraId="3B7F1B46" w14:textId="1215E7CD" w:rsidR="004C2299" w:rsidRDefault="00AB2C81">
      <w:r>
        <w:rPr>
          <w:noProof/>
        </w:rPr>
        <w:drawing>
          <wp:inline distT="0" distB="0" distL="0" distR="0" wp14:anchorId="6D6A6A81" wp14:editId="60616ED4">
            <wp:extent cx="5815584" cy="1975104"/>
            <wp:effectExtent l="0" t="0" r="0" b="635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oudveilDomeSummitRegiste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584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ED5" w14:textId="0824A6D0" w:rsidR="004C2299" w:rsidRDefault="00D0405B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Cloudveil Dome.</w:t>
      </w:r>
    </w:p>
    <w:p w14:paraId="094776C6" w14:textId="77777777" w:rsidR="00291473" w:rsidRDefault="00291473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5FE54AE0" w14:textId="32A1EE80" w:rsidR="00253229" w:rsidRPr="00253229" w:rsidRDefault="00253229">
      <w:pPr>
        <w:rPr>
          <w:b/>
          <w:u w:val="single"/>
        </w:rPr>
      </w:pPr>
      <w:r w:rsidRPr="00253229">
        <w:rPr>
          <w:b/>
          <w:u w:val="single"/>
        </w:rPr>
        <w:lastRenderedPageBreak/>
        <w:t>Nez Perce Summit Register entry.</w:t>
      </w:r>
    </w:p>
    <w:p w14:paraId="2BDB3659" w14:textId="77777777" w:rsidR="00253229" w:rsidRDefault="00253229"/>
    <w:p w14:paraId="5F38EAFE" w14:textId="170EAE8F" w:rsidR="00107EE3" w:rsidRDefault="0091685E">
      <w:r>
        <w:t>On September 16</w:t>
      </w:r>
      <w:r w:rsidRPr="0091685E">
        <w:rPr>
          <w:vertAlign w:val="superscript"/>
        </w:rPr>
        <w:t>th</w:t>
      </w:r>
      <w:r>
        <w:t>, 1939, Ernst Kassowitz, Helmy and Fred Beckey climbed Nez Perce from Garnet Canyon.</w:t>
      </w:r>
    </w:p>
    <w:p w14:paraId="294B5507" w14:textId="4A09C668" w:rsidR="0091685E" w:rsidRDefault="0091685E"/>
    <w:p w14:paraId="740D6DF4" w14:textId="4240123E" w:rsidR="0091685E" w:rsidRDefault="0091685E"/>
    <w:p w14:paraId="2F089DE1" w14:textId="1B0E817C" w:rsidR="0091685E" w:rsidRDefault="0091685E">
      <w:r>
        <w:t>7/16/39   Fred Beckey   Seattle, Wash.</w:t>
      </w:r>
    </w:p>
    <w:p w14:paraId="4A4243D6" w14:textId="4E76B48C" w:rsidR="0091685E" w:rsidRDefault="0091685E">
      <w:r>
        <w:t xml:space="preserve">    “            Helmy Beckey     “            “</w:t>
      </w:r>
    </w:p>
    <w:p w14:paraId="3AF92AFD" w14:textId="1947C1C4" w:rsidR="0091685E" w:rsidRDefault="0091685E">
      <w:r>
        <w:t xml:space="preserve">    “            Ernst Kassowitz   “            “</w:t>
      </w:r>
    </w:p>
    <w:p w14:paraId="70E12B41" w14:textId="7505261F" w:rsidR="0091685E" w:rsidRDefault="0091685E">
      <w:r>
        <w:t>Climbed from N.W.</w:t>
      </w:r>
    </w:p>
    <w:p w14:paraId="619472B7" w14:textId="1701AF46" w:rsidR="0091685E" w:rsidRDefault="0091685E"/>
    <w:p w14:paraId="36ADCD46" w14:textId="721C8A25" w:rsidR="0091685E" w:rsidRDefault="00646E66">
      <w:r>
        <w:rPr>
          <w:noProof/>
        </w:rPr>
        <w:drawing>
          <wp:inline distT="0" distB="0" distL="0" distR="0" wp14:anchorId="4BECA95F" wp14:editId="625421C7">
            <wp:extent cx="5943600" cy="1405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zPerceSummitRegist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5A5E" w14:textId="098BBB43" w:rsidR="0091685E" w:rsidRDefault="00D0405B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Nez Perce.</w:t>
      </w:r>
    </w:p>
    <w:p w14:paraId="4D69905E" w14:textId="7B753701" w:rsidR="0091685E" w:rsidRDefault="0091685E"/>
    <w:p w14:paraId="5ACC1AAC" w14:textId="03EE5BAA" w:rsidR="00090CB1" w:rsidRDefault="00090CB1">
      <w:r>
        <w:br w:type="page"/>
      </w:r>
    </w:p>
    <w:p w14:paraId="6A3F3F9A" w14:textId="3B773526" w:rsidR="0091685E" w:rsidRPr="00253229" w:rsidRDefault="00253229">
      <w:pPr>
        <w:rPr>
          <w:b/>
          <w:u w:val="single"/>
        </w:rPr>
      </w:pPr>
      <w:r w:rsidRPr="00253229">
        <w:rPr>
          <w:b/>
          <w:u w:val="single"/>
        </w:rPr>
        <w:lastRenderedPageBreak/>
        <w:t>Grand Teton Summit Register entry.</w:t>
      </w:r>
    </w:p>
    <w:p w14:paraId="680EF968" w14:textId="77777777" w:rsidR="00253229" w:rsidRDefault="00253229"/>
    <w:p w14:paraId="13C6C6A7" w14:textId="10607B8A" w:rsidR="0091685E" w:rsidRDefault="006B6E4D">
      <w:r>
        <w:t>On September 17</w:t>
      </w:r>
      <w:r w:rsidR="00090CB1">
        <w:t>, 1939</w:t>
      </w:r>
      <w:r w:rsidR="00787492">
        <w:t>,</w:t>
      </w:r>
      <w:r w:rsidR="00090CB1">
        <w:t xml:space="preserve"> a large group </w:t>
      </w:r>
      <w:r w:rsidR="00787492">
        <w:t>guided</w:t>
      </w:r>
      <w:r w:rsidR="00253229">
        <w:t xml:space="preserve"> by Glenn Exum, </w:t>
      </w:r>
      <w:r w:rsidR="00090CB1">
        <w:t>including Helmy and Fred Beckey</w:t>
      </w:r>
      <w:r w:rsidR="00291473">
        <w:t>,</w:t>
      </w:r>
      <w:r w:rsidR="00090CB1">
        <w:t xml:space="preserve"> climbed the Grand Teton via the Owen-Spalding route.</w:t>
      </w:r>
    </w:p>
    <w:p w14:paraId="6DCAD8AA" w14:textId="66ECCE8E" w:rsidR="00090CB1" w:rsidRDefault="00090CB1"/>
    <w:p w14:paraId="25BD1613" w14:textId="203EC3E4" w:rsidR="00090CB1" w:rsidRDefault="00090CB1">
      <w:r>
        <w:t>July 17, 1939</w:t>
      </w:r>
      <w:r>
        <w:tab/>
        <w:t>Hubert Scholl</w:t>
      </w:r>
      <w:r w:rsidR="00253229">
        <w:tab/>
      </w:r>
      <w:r w:rsidR="00253229">
        <w:tab/>
      </w:r>
      <w:r w:rsidR="00253229">
        <w:tab/>
        <w:t>Milwaukee, Wis.</w:t>
      </w:r>
    </w:p>
    <w:p w14:paraId="3CFAF045" w14:textId="528FEC89" w:rsidR="00090CB1" w:rsidRDefault="00090CB1">
      <w:r>
        <w:tab/>
      </w:r>
      <w:r>
        <w:tab/>
        <w:t>Helmy F. Beckey   age 13</w:t>
      </w:r>
      <w:r>
        <w:tab/>
        <w:t>Seattle, Wash.</w:t>
      </w:r>
    </w:p>
    <w:p w14:paraId="76722FD0" w14:textId="3E02E52C" w:rsidR="00090CB1" w:rsidRDefault="00090CB1">
      <w:r>
        <w:tab/>
      </w:r>
      <w:r>
        <w:tab/>
        <w:t>Ernst Kassowitz</w:t>
      </w:r>
      <w:r>
        <w:tab/>
      </w:r>
      <w:r>
        <w:tab/>
      </w:r>
      <w:r>
        <w:tab/>
        <w:t>Seattle, Wash.</w:t>
      </w:r>
    </w:p>
    <w:p w14:paraId="101EABF8" w14:textId="3FAA3FB5" w:rsidR="00090CB1" w:rsidRDefault="00090CB1">
      <w:r>
        <w:tab/>
      </w:r>
      <w:r>
        <w:tab/>
        <w:t>Fred Beckey</w:t>
      </w:r>
      <w:r>
        <w:tab/>
      </w:r>
      <w:r>
        <w:tab/>
      </w:r>
      <w:r>
        <w:tab/>
        <w:t>Seattle, Wash.</w:t>
      </w:r>
    </w:p>
    <w:p w14:paraId="015AE194" w14:textId="341C0F97" w:rsidR="00090CB1" w:rsidRDefault="00090CB1">
      <w:r>
        <w:tab/>
      </w:r>
      <w:r>
        <w:tab/>
        <w:t>Dr. Karl Erhurel</w:t>
      </w:r>
      <w:r w:rsidR="00253229">
        <w:t xml:space="preserve"> Kassowitz</w:t>
      </w:r>
      <w:r w:rsidR="00253229">
        <w:tab/>
        <w:t>Wauwatosa, Wis.</w:t>
      </w:r>
    </w:p>
    <w:p w14:paraId="0683C74F" w14:textId="4E9607E4" w:rsidR="00090CB1" w:rsidRDefault="00090CB1">
      <w:r>
        <w:tab/>
      </w:r>
      <w:r>
        <w:tab/>
        <w:t>Verena Kassowitz</w:t>
      </w:r>
      <w:r w:rsidR="00253229">
        <w:tab/>
      </w:r>
      <w:r w:rsidR="00253229">
        <w:tab/>
        <w:t>Wauwatosa, Wis.   14 yrs</w:t>
      </w:r>
    </w:p>
    <w:p w14:paraId="6B92D087" w14:textId="664572C4" w:rsidR="00090CB1" w:rsidRDefault="00090CB1">
      <w:r>
        <w:tab/>
      </w:r>
      <w:r>
        <w:tab/>
        <w:t>Karl Vernon Kassowitz</w:t>
      </w:r>
      <w:r w:rsidR="00253229">
        <w:tab/>
      </w:r>
      <w:r w:rsidR="00253229">
        <w:tab/>
        <w:t>Wauwatosa, Wis.   16 yrs</w:t>
      </w:r>
    </w:p>
    <w:p w14:paraId="06DA0767" w14:textId="269D9C29" w:rsidR="00090CB1" w:rsidRDefault="00090CB1">
      <w:r>
        <w:tab/>
      </w:r>
      <w:r>
        <w:tab/>
      </w:r>
      <w:r>
        <w:tab/>
        <w:t>very enjoyable and novel experience.</w:t>
      </w:r>
    </w:p>
    <w:p w14:paraId="077C9EC0" w14:textId="163757E4" w:rsidR="00090CB1" w:rsidRDefault="00090CB1">
      <w:r>
        <w:tab/>
      </w:r>
      <w:r>
        <w:tab/>
        <w:t>Glenn Exum  -  S.A.C.</w:t>
      </w:r>
    </w:p>
    <w:p w14:paraId="63B077BC" w14:textId="77777777" w:rsidR="00090CB1" w:rsidRDefault="00090CB1"/>
    <w:p w14:paraId="48F1DDBD" w14:textId="673ED6FB" w:rsidR="00090CB1" w:rsidRDefault="00090CB1" w:rsidP="005E0325">
      <w:pPr>
        <w:jc w:val="center"/>
      </w:pPr>
      <w:r>
        <w:rPr>
          <w:noProof/>
        </w:rPr>
        <w:drawing>
          <wp:inline distT="0" distB="0" distL="0" distR="0" wp14:anchorId="799E57BA" wp14:editId="1395F659">
            <wp:extent cx="6012513" cy="355600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245" cy="356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55C3" w14:textId="6AF372C1" w:rsidR="00253229" w:rsidRDefault="00D0405B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Grand Teton.</w:t>
      </w:r>
    </w:p>
    <w:p w14:paraId="196A5EE2" w14:textId="6378E0B4" w:rsidR="000B3824" w:rsidRDefault="000B3824">
      <w:r>
        <w:br w:type="page"/>
      </w:r>
    </w:p>
    <w:p w14:paraId="035510BE" w14:textId="3546814F" w:rsidR="00253229" w:rsidRPr="000B3824" w:rsidRDefault="000B3824">
      <w:pPr>
        <w:rPr>
          <w:b/>
          <w:u w:val="single"/>
        </w:rPr>
      </w:pPr>
      <w:r w:rsidRPr="000B3824">
        <w:rPr>
          <w:b/>
          <w:u w:val="single"/>
        </w:rPr>
        <w:lastRenderedPageBreak/>
        <w:t>Teewinot Summit Register entry.</w:t>
      </w:r>
    </w:p>
    <w:p w14:paraId="6CDB769C" w14:textId="56D3C157" w:rsidR="000B3824" w:rsidRDefault="000B3824"/>
    <w:p w14:paraId="14AD0FCF" w14:textId="0D646BD7" w:rsidR="000B3824" w:rsidRDefault="000B3824">
      <w:r>
        <w:t>On July 19, 1939</w:t>
      </w:r>
      <w:r w:rsidR="00D96DD0">
        <w:t>,</w:t>
      </w:r>
      <w:r>
        <w:t xml:space="preserve"> Helmy and Fred Beckey climbed Teewinot. </w:t>
      </w:r>
      <w:r w:rsidR="00846145">
        <w:t xml:space="preserve">Because of </w:t>
      </w:r>
      <w:r w:rsidR="00EC50A4">
        <w:t xml:space="preserve">water </w:t>
      </w:r>
      <w:r w:rsidR="00846145">
        <w:t>damage, s</w:t>
      </w:r>
      <w:r>
        <w:t xml:space="preserve">omeone transcribed all the summit register entries </w:t>
      </w:r>
      <w:r w:rsidR="00423559">
        <w:t>for the peak</w:t>
      </w:r>
      <w:r w:rsidR="00787492">
        <w:t xml:space="preserve"> in 1939</w:t>
      </w:r>
      <w:r w:rsidR="005E0325">
        <w:t>, at a later date</w:t>
      </w:r>
      <w:r>
        <w:t>.</w:t>
      </w:r>
    </w:p>
    <w:p w14:paraId="286EDBF8" w14:textId="64E4EA79" w:rsidR="000B3824" w:rsidRDefault="000B3824"/>
    <w:p w14:paraId="3D04170C" w14:textId="104395F8" w:rsidR="000B3824" w:rsidRDefault="000B3824">
      <w:r>
        <w:t>(July)  19</w:t>
      </w:r>
      <w:r>
        <w:tab/>
        <w:t>Fred Beckey  -  Seattle, Wash.</w:t>
      </w:r>
    </w:p>
    <w:p w14:paraId="0BDD1739" w14:textId="218CAC54" w:rsidR="000B3824" w:rsidRDefault="000B3824">
      <w:r>
        <w:tab/>
      </w:r>
      <w:r>
        <w:tab/>
        <w:t>Helmy Beckey      “            “</w:t>
      </w:r>
    </w:p>
    <w:p w14:paraId="6180FDAE" w14:textId="2C90F140" w:rsidR="000B3824" w:rsidRDefault="000B3824"/>
    <w:p w14:paraId="4F83F373" w14:textId="4B65F4F7" w:rsidR="000B3824" w:rsidRDefault="00846145">
      <w:r>
        <w:rPr>
          <w:noProof/>
        </w:rPr>
        <w:drawing>
          <wp:inline distT="0" distB="0" distL="0" distR="0" wp14:anchorId="21738611" wp14:editId="4B1858C5">
            <wp:extent cx="1144270" cy="5943600"/>
            <wp:effectExtent l="635" t="0" r="0" b="0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ewino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4427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4B76" w14:textId="40AB8D9A" w:rsidR="000B3824" w:rsidRDefault="00D0405B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Teewinot.</w:t>
      </w:r>
    </w:p>
    <w:p w14:paraId="3F91358D" w14:textId="40C0286E" w:rsidR="004A50A0" w:rsidRDefault="004A50A0"/>
    <w:p w14:paraId="2F0F6262" w14:textId="4B81D126" w:rsidR="00D345A6" w:rsidRPr="00D345A6" w:rsidRDefault="00D345A6">
      <w:pPr>
        <w:rPr>
          <w:b/>
          <w:u w:val="single"/>
        </w:rPr>
      </w:pPr>
      <w:r w:rsidRPr="00D345A6">
        <w:rPr>
          <w:b/>
          <w:u w:val="single"/>
        </w:rPr>
        <w:t xml:space="preserve">The Tooth Summit Register </w:t>
      </w:r>
      <w:r w:rsidR="001F77C4">
        <w:rPr>
          <w:b/>
          <w:u w:val="single"/>
        </w:rPr>
        <w:t>E</w:t>
      </w:r>
      <w:r w:rsidRPr="00D345A6">
        <w:rPr>
          <w:b/>
          <w:u w:val="single"/>
        </w:rPr>
        <w:t>ntry.</w:t>
      </w:r>
    </w:p>
    <w:p w14:paraId="73D1BB07" w14:textId="77777777" w:rsidR="00D345A6" w:rsidRDefault="00D345A6"/>
    <w:p w14:paraId="26DBE55F" w14:textId="12E92DD4" w:rsidR="004A50A0" w:rsidRDefault="00D345A6">
      <w:r>
        <w:t xml:space="preserve">The climbing </w:t>
      </w:r>
      <w:r w:rsidR="00291473">
        <w:t>t</w:t>
      </w:r>
      <w:r>
        <w:t xml:space="preserve">rip to the Teton Range was the first climbing trip </w:t>
      </w:r>
      <w:r w:rsidR="001F77C4">
        <w:t>the Beckey brothers</w:t>
      </w:r>
      <w:r>
        <w:t xml:space="preserve"> took outside the state of Washington. When they returned to Seattle, Helmy and Fred Beckey climbed The </w:t>
      </w:r>
      <w:r w:rsidR="0048548F">
        <w:t>T</w:t>
      </w:r>
      <w:r>
        <w:t xml:space="preserve">ooth </w:t>
      </w:r>
      <w:r w:rsidR="00D96DD0">
        <w:t xml:space="preserve">in the Cascade Range </w:t>
      </w:r>
      <w:r>
        <w:t>on July 29, 1939.</w:t>
      </w:r>
      <w:r w:rsidR="0048548F">
        <w:t xml:space="preserve"> Fred signed in as follows</w:t>
      </w:r>
      <w:r w:rsidR="001F77C4">
        <w:t>, proud of his climbing accomplishments in the Teton Range</w:t>
      </w:r>
      <w:r w:rsidR="0048548F">
        <w:t>.</w:t>
      </w:r>
      <w:r w:rsidR="005E76F4">
        <w:t xml:space="preserve"> </w:t>
      </w:r>
    </w:p>
    <w:p w14:paraId="2E227F95" w14:textId="7C854FB1" w:rsidR="00D345A6" w:rsidRDefault="00D345A6"/>
    <w:p w14:paraId="617C5393" w14:textId="034351A9" w:rsidR="00590CF3" w:rsidRDefault="00590CF3">
      <w:r>
        <w:t xml:space="preserve">July </w:t>
      </w:r>
      <w:r w:rsidR="00D345A6">
        <w:t>29</w:t>
      </w:r>
      <w:r>
        <w:t>, 19</w:t>
      </w:r>
      <w:r w:rsidR="00D345A6">
        <w:t>39</w:t>
      </w:r>
    </w:p>
    <w:p w14:paraId="6653B573" w14:textId="5B38F409" w:rsidR="00590CF3" w:rsidRDefault="00590CF3">
      <w:r>
        <w:t>Perfect weather &amp; view.</w:t>
      </w:r>
    </w:p>
    <w:p w14:paraId="32F6EB0A" w14:textId="3CCE65D7" w:rsidR="00590CF3" w:rsidRDefault="00590CF3">
      <w:r>
        <w:t xml:space="preserve">Climbed </w:t>
      </w:r>
      <w:r w:rsidRPr="007A05DD">
        <w:rPr>
          <w:u w:val="single"/>
        </w:rPr>
        <w:t>S</w:t>
      </w:r>
      <w:r w:rsidR="007A05DD" w:rsidRPr="007A05DD">
        <w:rPr>
          <w:u w:val="single"/>
        </w:rPr>
        <w:t>.</w:t>
      </w:r>
      <w:r w:rsidRPr="007A05DD">
        <w:rPr>
          <w:u w:val="single"/>
        </w:rPr>
        <w:t>E</w:t>
      </w:r>
      <w:r w:rsidR="007A05DD" w:rsidRPr="007A05DD">
        <w:rPr>
          <w:u w:val="single"/>
        </w:rPr>
        <w:t>.</w:t>
      </w:r>
      <w:r>
        <w:t xml:space="preserve"> face. - not bad.</w:t>
      </w:r>
    </w:p>
    <w:p w14:paraId="31FD778A" w14:textId="367B7466" w:rsidR="00590CF3" w:rsidRDefault="00D345A6">
      <w:r>
        <w:t xml:space="preserve">Fred </w:t>
      </w:r>
      <w:r w:rsidR="00590CF3">
        <w:t xml:space="preserve">W. </w:t>
      </w:r>
      <w:r>
        <w:t>Beckey (</w:t>
      </w:r>
      <w:r w:rsidR="00590CF3">
        <w:t>t</w:t>
      </w:r>
      <w:r>
        <w:t>he Teton</w:t>
      </w:r>
    </w:p>
    <w:p w14:paraId="392D3EA7" w14:textId="19F552DF" w:rsidR="007A05DD" w:rsidRDefault="007A05DD">
      <w:r>
        <w:tab/>
      </w:r>
      <w:r>
        <w:tab/>
        <w:t xml:space="preserve">   Boy.)</w:t>
      </w:r>
    </w:p>
    <w:p w14:paraId="49B588E4" w14:textId="036ED41F" w:rsidR="00D345A6" w:rsidRDefault="00D345A6">
      <w:r>
        <w:t>Helmy Beckey</w:t>
      </w:r>
      <w:r w:rsidR="00590CF3">
        <w:t xml:space="preserve">  age 13</w:t>
      </w:r>
    </w:p>
    <w:p w14:paraId="1E430D86" w14:textId="4986E250" w:rsidR="000B1085" w:rsidRDefault="000B1085"/>
    <w:p w14:paraId="56A4ED9B" w14:textId="2060AE99" w:rsidR="007A05DD" w:rsidRDefault="007A05DD">
      <w:r>
        <w:rPr>
          <w:noProof/>
        </w:rPr>
        <w:drawing>
          <wp:inline distT="0" distB="0" distL="0" distR="0" wp14:anchorId="3816F88D" wp14:editId="4CD67D92">
            <wp:extent cx="5943600" cy="2472690"/>
            <wp:effectExtent l="0" t="0" r="0" b="381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ooth7-29-3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0A0E" w14:textId="74B1A748" w:rsidR="007A05DD" w:rsidRDefault="00D0405B">
      <w:r>
        <w:t>University of Washington Libraries, Special Collections of Mountaineers summit registers, 1907-2015. Accession No. 2013-009, Container 8.</w:t>
      </w:r>
    </w:p>
    <w:p w14:paraId="31A49AA7" w14:textId="12CDD0B6" w:rsidR="000B1085" w:rsidRDefault="000B1085"/>
    <w:p w14:paraId="4DD7CBB4" w14:textId="260B07CD" w:rsidR="00590CF3" w:rsidRDefault="00590CF3">
      <w:pPr>
        <w:rPr>
          <w:b/>
          <w:u w:val="single"/>
        </w:rPr>
      </w:pPr>
    </w:p>
    <w:p w14:paraId="7CCC9A00" w14:textId="48A06F39" w:rsidR="000B1085" w:rsidRPr="0048548F" w:rsidRDefault="000B1085">
      <w:pPr>
        <w:rPr>
          <w:b/>
          <w:u w:val="single"/>
        </w:rPr>
      </w:pPr>
      <w:r w:rsidRPr="0048548F">
        <w:rPr>
          <w:b/>
          <w:u w:val="single"/>
        </w:rPr>
        <w:t>Mt Owen Summit Register entry</w:t>
      </w:r>
    </w:p>
    <w:p w14:paraId="1FF3F59D" w14:textId="6D225608" w:rsidR="000B1085" w:rsidRDefault="000B1085"/>
    <w:p w14:paraId="594B747B" w14:textId="5A448D4F" w:rsidR="000B1085" w:rsidRDefault="00DC4392">
      <w:r>
        <w:t>On September 9, 1959</w:t>
      </w:r>
      <w:r w:rsidR="00D96DD0">
        <w:t>,</w:t>
      </w:r>
      <w:r>
        <w:t xml:space="preserve"> Yvon Chouinard and Fred Beckey established a new route on Mt Owen via the Crescent Arete.</w:t>
      </w:r>
      <w:r w:rsidR="00FE47FF">
        <w:t xml:space="preserve"> Two days earlier Beckey climbed for the first time with Chouinard, when they joined forces with Ken Weeks to establish a new route on the east face of Table Mountain in the Teton Range.</w:t>
      </w:r>
    </w:p>
    <w:p w14:paraId="5559EB71" w14:textId="75AA2FD4" w:rsidR="00DC4392" w:rsidRDefault="00DC4392"/>
    <w:p w14:paraId="1CF9D9CB" w14:textId="68C5DF01" w:rsidR="00DC4392" w:rsidRDefault="00DC4392">
      <w:r>
        <w:t>9/9/59</w:t>
      </w:r>
      <w:r>
        <w:tab/>
        <w:t>Y</w:t>
      </w:r>
      <w:r w:rsidR="00846145">
        <w:t>VON</w:t>
      </w:r>
      <w:r>
        <w:t xml:space="preserve"> C</w:t>
      </w:r>
      <w:r w:rsidR="00846145">
        <w:t>HOUINARD</w:t>
      </w:r>
    </w:p>
    <w:p w14:paraId="4A62A7FB" w14:textId="27E705DC" w:rsidR="00DC4392" w:rsidRDefault="00DC4392">
      <w:r>
        <w:tab/>
        <w:t>F</w:t>
      </w:r>
      <w:r w:rsidR="00846145">
        <w:t>IRST ASCENT OF THE CRESCENT ARETE</w:t>
      </w:r>
    </w:p>
    <w:p w14:paraId="553C2537" w14:textId="625C1381" w:rsidR="00DC4392" w:rsidRDefault="00DC4392" w:rsidP="005A4D91">
      <w:pPr>
        <w:ind w:firstLine="720"/>
      </w:pPr>
      <w:r>
        <w:t>F</w:t>
      </w:r>
      <w:r w:rsidR="00846145">
        <w:t>RED</w:t>
      </w:r>
      <w:r>
        <w:t xml:space="preserve"> B</w:t>
      </w:r>
      <w:r w:rsidR="00846145">
        <w:t>ECKEY</w:t>
      </w:r>
      <w:r>
        <w:t xml:space="preserve"> – Seattle, </w:t>
      </w:r>
      <w:proofErr w:type="spellStart"/>
      <w:r>
        <w:t>Wn</w:t>
      </w:r>
      <w:proofErr w:type="spellEnd"/>
      <w:r>
        <w:t>.</w:t>
      </w:r>
      <w:r>
        <w:tab/>
        <w:t>8 hours</w:t>
      </w:r>
    </w:p>
    <w:p w14:paraId="397F27FE" w14:textId="6DE85FD3" w:rsidR="00DC4392" w:rsidRDefault="00DC4392">
      <w:r>
        <w:tab/>
      </w:r>
      <w:r>
        <w:tab/>
      </w:r>
      <w:r>
        <w:tab/>
      </w:r>
      <w:r>
        <w:tab/>
      </w:r>
      <w:r w:rsidR="005A4D91">
        <w:t xml:space="preserve">           </w:t>
      </w:r>
      <w:r w:rsidR="00787492">
        <w:t>f</w:t>
      </w:r>
      <w:r>
        <w:t>rom Jenny Lake</w:t>
      </w:r>
    </w:p>
    <w:p w14:paraId="76D6A4EF" w14:textId="77777777" w:rsidR="000B1085" w:rsidRDefault="000B1085"/>
    <w:p w14:paraId="4AA66359" w14:textId="6C3E27D8" w:rsidR="000B1085" w:rsidRDefault="000B1085"/>
    <w:p w14:paraId="278B737E" w14:textId="2BDA8383" w:rsidR="000B1085" w:rsidRDefault="000B1085"/>
    <w:p w14:paraId="78F41127" w14:textId="3D2D8C9B" w:rsidR="000B1085" w:rsidRDefault="000B1085">
      <w:r>
        <w:rPr>
          <w:noProof/>
        </w:rPr>
        <w:drawing>
          <wp:inline distT="0" distB="0" distL="0" distR="0" wp14:anchorId="6559B91E" wp14:editId="2171EB7B">
            <wp:extent cx="5848350" cy="1038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F8EB" w14:textId="7F773F8E" w:rsidR="0048548F" w:rsidRDefault="00874342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Mt Owen.</w:t>
      </w:r>
    </w:p>
    <w:p w14:paraId="1FD48DEB" w14:textId="38554437" w:rsidR="0048548F" w:rsidRDefault="0048548F"/>
    <w:p w14:paraId="3A26D5A3" w14:textId="78727C74" w:rsidR="00291473" w:rsidRDefault="00291473">
      <w:bookmarkStart w:id="0" w:name="_GoBack"/>
      <w:bookmarkEnd w:id="0"/>
      <w:r>
        <w:br w:type="page"/>
      </w:r>
    </w:p>
    <w:p w14:paraId="3C7ACE6F" w14:textId="4CC3EA3C" w:rsidR="0048548F" w:rsidRPr="0048548F" w:rsidRDefault="00B674B7">
      <w:pPr>
        <w:rPr>
          <w:b/>
          <w:u w:val="single"/>
        </w:rPr>
      </w:pPr>
      <w:r>
        <w:rPr>
          <w:b/>
          <w:u w:val="single"/>
        </w:rPr>
        <w:lastRenderedPageBreak/>
        <w:t>Mt Moran</w:t>
      </w:r>
      <w:r w:rsidR="0048548F" w:rsidRPr="0048548F">
        <w:rPr>
          <w:b/>
          <w:u w:val="single"/>
        </w:rPr>
        <w:t xml:space="preserve"> Summit Register entry</w:t>
      </w:r>
    </w:p>
    <w:p w14:paraId="79C7838B" w14:textId="760E68C6" w:rsidR="0048548F" w:rsidRDefault="0048548F"/>
    <w:p w14:paraId="1084D610" w14:textId="2B76E0B8" w:rsidR="0048548F" w:rsidRDefault="00B674B7">
      <w:r>
        <w:t>On September 10, 1962, Dan Davis and Fred Beckey established a ne</w:t>
      </w:r>
      <w:r w:rsidR="00291473">
        <w:t>w</w:t>
      </w:r>
      <w:r>
        <w:t xml:space="preserve"> route on Mt Moran via the NE Slabs.</w:t>
      </w:r>
      <w:r w:rsidR="00591272">
        <w:t xml:space="preserve"> Dan Davis did 20 climbs with Fred Beckey in 1962, only two of these climbs were not a new route or first ascent.</w:t>
      </w:r>
    </w:p>
    <w:p w14:paraId="0A97ABE8" w14:textId="77AA8FD3" w:rsidR="00591272" w:rsidRDefault="00591272"/>
    <w:p w14:paraId="635C8862" w14:textId="6FE8FCD4" w:rsidR="00B674B7" w:rsidRDefault="00B674B7"/>
    <w:p w14:paraId="58383A10" w14:textId="17925101" w:rsidR="00B674B7" w:rsidRDefault="00B674B7">
      <w:r>
        <w:t>9/10/62</w:t>
      </w:r>
      <w:r>
        <w:tab/>
      </w:r>
      <w:r>
        <w:tab/>
        <w:t>Probably first ascent</w:t>
      </w:r>
    </w:p>
    <w:p w14:paraId="633A4B55" w14:textId="13031BC5" w:rsidR="00B674B7" w:rsidRDefault="00B674B7">
      <w:r>
        <w:tab/>
      </w:r>
      <w:r>
        <w:tab/>
      </w:r>
      <w:r>
        <w:tab/>
      </w:r>
      <w:r w:rsidR="00DC4392">
        <w:t>o</w:t>
      </w:r>
      <w:r>
        <w:t>f the NE slabs</w:t>
      </w:r>
    </w:p>
    <w:p w14:paraId="77AD2896" w14:textId="5CCE4FE1" w:rsidR="00B674B7" w:rsidRDefault="00B674B7">
      <w:r>
        <w:tab/>
      </w:r>
      <w:r>
        <w:tab/>
      </w:r>
      <w:r>
        <w:tab/>
        <w:t>D</w:t>
      </w:r>
      <w:r w:rsidR="00846145">
        <w:t>AN</w:t>
      </w:r>
      <w:r>
        <w:t xml:space="preserve"> D</w:t>
      </w:r>
      <w:r w:rsidR="00846145">
        <w:t>AVIS</w:t>
      </w:r>
      <w:r>
        <w:t xml:space="preserve"> (NWB)</w:t>
      </w:r>
    </w:p>
    <w:p w14:paraId="115D903E" w14:textId="5B3B82AC" w:rsidR="00B674B7" w:rsidRDefault="00B674B7">
      <w:r>
        <w:tab/>
      </w:r>
      <w:r>
        <w:tab/>
      </w:r>
      <w:r>
        <w:tab/>
        <w:t>Fred Beckey (FBCC)*</w:t>
      </w:r>
    </w:p>
    <w:p w14:paraId="1510E232" w14:textId="7A0B216E" w:rsidR="00B674B7" w:rsidRDefault="00B674B7">
      <w:r>
        <w:tab/>
      </w:r>
      <w:r>
        <w:tab/>
        <w:t>The Northwest branch</w:t>
      </w:r>
    </w:p>
    <w:p w14:paraId="180E6682" w14:textId="29F8275E" w:rsidR="00B674B7" w:rsidRDefault="00B674B7">
      <w:r>
        <w:tab/>
      </w:r>
      <w:r>
        <w:tab/>
      </w:r>
      <w:r w:rsidR="00787492">
        <w:t>s</w:t>
      </w:r>
      <w:r>
        <w:t>trikes again (one member</w:t>
      </w:r>
    </w:p>
    <w:p w14:paraId="6811B635" w14:textId="3762501F" w:rsidR="00B674B7" w:rsidRDefault="00DC4392">
      <w:r>
        <w:tab/>
      </w:r>
      <w:r>
        <w:tab/>
      </w:r>
      <w:r>
        <w:tab/>
      </w:r>
      <w:r>
        <w:tab/>
      </w:r>
      <w:r w:rsidR="001F4BE5">
        <w:t>p</w:t>
      </w:r>
      <w:r>
        <w:t>resent)</w:t>
      </w:r>
    </w:p>
    <w:p w14:paraId="0F0DAD91" w14:textId="77777777" w:rsidR="00B674B7" w:rsidRDefault="00B674B7"/>
    <w:p w14:paraId="54259D90" w14:textId="421A6DC9" w:rsidR="00B674B7" w:rsidRDefault="00B674B7"/>
    <w:p w14:paraId="0AF29502" w14:textId="3192C29A" w:rsidR="00B674B7" w:rsidRDefault="00DC4392" w:rsidP="00DC4392">
      <w:pPr>
        <w:ind w:left="2160"/>
      </w:pPr>
      <w:r>
        <w:t>*</w:t>
      </w:r>
      <w:r w:rsidR="00B674B7">
        <w:t>F</w:t>
      </w:r>
      <w:r w:rsidR="00846145">
        <w:t>RED</w:t>
      </w:r>
      <w:r w:rsidR="00B674B7">
        <w:t xml:space="preserve"> B</w:t>
      </w:r>
      <w:r w:rsidR="00846145">
        <w:t>ECKEY</w:t>
      </w:r>
      <w:r w:rsidR="00B674B7">
        <w:t xml:space="preserve"> C</w:t>
      </w:r>
      <w:r w:rsidR="00846145">
        <w:t>LIMBING</w:t>
      </w:r>
      <w:r w:rsidR="00B674B7">
        <w:t xml:space="preserve"> C</w:t>
      </w:r>
      <w:r w:rsidR="00846145">
        <w:t>LUB</w:t>
      </w:r>
    </w:p>
    <w:p w14:paraId="5D391403" w14:textId="77777777" w:rsidR="00B674B7" w:rsidRDefault="00B674B7"/>
    <w:p w14:paraId="622F3C92" w14:textId="12FDE88D" w:rsidR="0048548F" w:rsidRDefault="0048548F">
      <w:r>
        <w:rPr>
          <w:noProof/>
        </w:rPr>
        <w:drawing>
          <wp:inline distT="0" distB="0" distL="0" distR="0" wp14:anchorId="799FB975" wp14:editId="28E5367C">
            <wp:extent cx="5067300" cy="3324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1A27" w14:textId="168FC7D4" w:rsidR="00B674B7" w:rsidRDefault="00874342">
      <w:pPr>
        <w:rPr>
          <w:noProof/>
        </w:rPr>
      </w:pPr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Mt Moran.</w:t>
      </w:r>
    </w:p>
    <w:p w14:paraId="24F1D121" w14:textId="6BF0B2E8" w:rsidR="00874342" w:rsidRDefault="00874342">
      <w:pPr>
        <w:rPr>
          <w:noProof/>
        </w:rPr>
      </w:pPr>
    </w:p>
    <w:p w14:paraId="0C0C58E8" w14:textId="77777777" w:rsidR="00874342" w:rsidRDefault="00874342"/>
    <w:p w14:paraId="6D17999D" w14:textId="24ED828A" w:rsidR="00D0405B" w:rsidRDefault="00D0405B" w:rsidP="00D0405B">
      <w:r>
        <w:t>Below is Dan Davis’s summary of this climb from his climbing journal.</w:t>
      </w:r>
    </w:p>
    <w:p w14:paraId="34030B24" w14:textId="77777777" w:rsidR="00D0405B" w:rsidRDefault="00D0405B"/>
    <w:p w14:paraId="4324BE8E" w14:textId="2542C222" w:rsidR="00D0405B" w:rsidRDefault="00D0405B" w:rsidP="00D0405B">
      <w:pPr>
        <w:jc w:val="center"/>
      </w:pPr>
      <w:r>
        <w:rPr>
          <w:noProof/>
        </w:rPr>
        <w:lastRenderedPageBreak/>
        <w:drawing>
          <wp:inline distT="0" distB="0" distL="0" distR="0" wp14:anchorId="0D1E4DEC" wp14:editId="2F748986">
            <wp:extent cx="4292763" cy="7479727"/>
            <wp:effectExtent l="0" t="0" r="0" b="698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-10-62MTMora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992" cy="74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7F13" w14:textId="77777777" w:rsidR="00D0405B" w:rsidRDefault="00D0405B" w:rsidP="00D0405B">
      <w:r>
        <w:rPr>
          <w:rFonts w:cstheme="minorHAnsi"/>
        </w:rPr>
        <w:t xml:space="preserve">Image from </w:t>
      </w:r>
      <w:r w:rsidRPr="007152EC">
        <w:rPr>
          <w:rFonts w:cstheme="minorHAnsi"/>
          <w:i/>
        </w:rPr>
        <w:t>Dan Davis</w:t>
      </w:r>
      <w:r>
        <w:rPr>
          <w:rFonts w:cstheme="minorHAnsi"/>
        </w:rPr>
        <w:t xml:space="preserve"> </w:t>
      </w:r>
      <w:r w:rsidRPr="008941B7">
        <w:rPr>
          <w:rFonts w:cstheme="minorHAnsi"/>
          <w:i/>
        </w:rPr>
        <w:t>Climbing Journal 1959 to 2005</w:t>
      </w:r>
      <w:r>
        <w:rPr>
          <w:rFonts w:cstheme="minorHAnsi"/>
          <w:i/>
        </w:rPr>
        <w:t xml:space="preserve">. </w:t>
      </w:r>
      <w:r w:rsidRPr="0005789E">
        <w:rPr>
          <w:rFonts w:cstheme="minorHAnsi"/>
        </w:rPr>
        <w:t>University of Washington Libraries, Special Collections</w:t>
      </w:r>
      <w:r>
        <w:rPr>
          <w:rFonts w:cstheme="minorHAnsi"/>
        </w:rPr>
        <w:t>.</w:t>
      </w:r>
    </w:p>
    <w:p w14:paraId="220F6C31" w14:textId="77777777" w:rsidR="00D0405B" w:rsidRDefault="00D0405B"/>
    <w:p w14:paraId="757D0728" w14:textId="73AF2AF2" w:rsidR="00D0405B" w:rsidRDefault="00D0405B">
      <w:r>
        <w:br w:type="page"/>
      </w:r>
    </w:p>
    <w:p w14:paraId="07E810C2" w14:textId="2A1E0A2E" w:rsidR="00B674B7" w:rsidRPr="00B674B7" w:rsidRDefault="00B674B7">
      <w:pPr>
        <w:rPr>
          <w:b/>
          <w:u w:val="single"/>
        </w:rPr>
      </w:pPr>
      <w:r w:rsidRPr="00B674B7">
        <w:rPr>
          <w:b/>
          <w:u w:val="single"/>
        </w:rPr>
        <w:lastRenderedPageBreak/>
        <w:t>Grand Teton Summit Register entry</w:t>
      </w:r>
    </w:p>
    <w:p w14:paraId="6D0C5FE0" w14:textId="0EC6FFE7" w:rsidR="00B674B7" w:rsidRDefault="00B674B7"/>
    <w:p w14:paraId="0353E736" w14:textId="7AA3F43B" w:rsidR="00B674B7" w:rsidRDefault="00B674B7">
      <w:r>
        <w:t>On July 26, 1963</w:t>
      </w:r>
      <w:r w:rsidR="00D96DD0">
        <w:t>,</w:t>
      </w:r>
      <w:r>
        <w:t xml:space="preserve"> the </w:t>
      </w:r>
      <w:r w:rsidR="00CD684A">
        <w:t>triumvirate</w:t>
      </w:r>
      <w:r>
        <w:t xml:space="preserve"> of Dan Davis, Steve Marts and Fred Beckey climbed the North </w:t>
      </w:r>
      <w:r w:rsidR="00291473">
        <w:t>R</w:t>
      </w:r>
      <w:r>
        <w:t xml:space="preserve">idge of </w:t>
      </w:r>
      <w:r w:rsidR="00874342">
        <w:t>t</w:t>
      </w:r>
      <w:r>
        <w:t>he Grand Teton.</w:t>
      </w:r>
      <w:r w:rsidR="007152EC">
        <w:t xml:space="preserve"> Steve Marts, like Dan Davis, was a frequent climbing partner of Fred Beckey during 1962-1963. Marts and Beckey were only unsuccessful on one climb together and nearly 70% of the climbs they did together were a new route or first ascent. Th</w:t>
      </w:r>
      <w:r w:rsidR="00D0405B">
        <w:t>is</w:t>
      </w:r>
      <w:r w:rsidR="007152EC">
        <w:t xml:space="preserve"> climb of the north ridge of Grand Teton was one of the rare ascents which was not a new route or first ascent.</w:t>
      </w:r>
    </w:p>
    <w:p w14:paraId="269190DA" w14:textId="396EB557" w:rsidR="00B674B7" w:rsidRDefault="00B674B7"/>
    <w:p w14:paraId="672FA2A5" w14:textId="4D77FCDC" w:rsidR="00B674B7" w:rsidRDefault="00B674B7">
      <w:r>
        <w:t>July 26</w:t>
      </w:r>
      <w:r>
        <w:tab/>
      </w:r>
      <w:r>
        <w:tab/>
        <w:t>D</w:t>
      </w:r>
      <w:r w:rsidR="00846145">
        <w:t>AN</w:t>
      </w:r>
      <w:r>
        <w:t xml:space="preserve"> D</w:t>
      </w:r>
      <w:r w:rsidR="00846145">
        <w:t>AVIS</w:t>
      </w:r>
      <w:r>
        <w:tab/>
      </w:r>
      <w:r>
        <w:tab/>
        <w:t>Seattle</w:t>
      </w:r>
      <w:r>
        <w:tab/>
      </w:r>
      <w:r>
        <w:tab/>
      </w:r>
      <w:r>
        <w:tab/>
        <w:t>via N. Ridge</w:t>
      </w:r>
    </w:p>
    <w:p w14:paraId="5293DCA2" w14:textId="0511835A" w:rsidR="00B674B7" w:rsidRDefault="00B674B7">
      <w:r>
        <w:tab/>
      </w:r>
      <w:r>
        <w:tab/>
        <w:t>Fred Beckey</w:t>
      </w:r>
      <w:r>
        <w:tab/>
      </w:r>
      <w:r>
        <w:tab/>
      </w:r>
      <w:r>
        <w:tab/>
      </w:r>
      <w:r>
        <w:tab/>
      </w:r>
      <w:r>
        <w:tab/>
        <w:t>enjoyable</w:t>
      </w:r>
    </w:p>
    <w:p w14:paraId="0BE8B9B0" w14:textId="42679709" w:rsidR="00B674B7" w:rsidRDefault="00B674B7">
      <w:r>
        <w:tab/>
      </w:r>
      <w:r>
        <w:tab/>
        <w:t>Steve Marts</w:t>
      </w:r>
      <w:r>
        <w:tab/>
      </w:r>
      <w:r>
        <w:tab/>
      </w:r>
      <w:r>
        <w:tab/>
      </w:r>
      <w:r>
        <w:tab/>
      </w:r>
      <w:r>
        <w:tab/>
        <w:t xml:space="preserve">         climb</w:t>
      </w:r>
    </w:p>
    <w:p w14:paraId="6E20346B" w14:textId="6487DCE3" w:rsidR="00B674B7" w:rsidRDefault="00B674B7"/>
    <w:p w14:paraId="4B31DF95" w14:textId="535B3F47" w:rsidR="00B674B7" w:rsidRDefault="00B674B7"/>
    <w:p w14:paraId="6E977310" w14:textId="42FB3ACB" w:rsidR="00B674B7" w:rsidRDefault="00B674B7">
      <w:r>
        <w:rPr>
          <w:noProof/>
        </w:rPr>
        <w:drawing>
          <wp:inline distT="0" distB="0" distL="0" distR="0" wp14:anchorId="459A55BB" wp14:editId="371530BB">
            <wp:extent cx="5486400" cy="952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2F9A" w14:textId="50BB820A" w:rsidR="0081145B" w:rsidRDefault="00874342">
      <w:r>
        <w:rPr>
          <w:noProof/>
        </w:rPr>
        <w:t xml:space="preserve">Image from </w:t>
      </w:r>
      <w:r w:rsidRPr="00DE43BD">
        <w:rPr>
          <w:noProof/>
        </w:rPr>
        <w:t>Grand Teton Nati</w:t>
      </w:r>
      <w:r>
        <w:rPr>
          <w:noProof/>
        </w:rPr>
        <w:t>o</w:t>
      </w:r>
      <w:r w:rsidRPr="00DE43BD">
        <w:rPr>
          <w:noProof/>
        </w:rPr>
        <w:t>nal Park Summit Register archive</w:t>
      </w:r>
      <w:r>
        <w:rPr>
          <w:noProof/>
        </w:rPr>
        <w:t>, Grand Teton.</w:t>
      </w:r>
    </w:p>
    <w:p w14:paraId="288EA43E" w14:textId="77777777" w:rsidR="00874342" w:rsidRDefault="00874342"/>
    <w:p w14:paraId="7771972A" w14:textId="250F7392" w:rsidR="007152EC" w:rsidRDefault="007152EC" w:rsidP="007152EC">
      <w:r>
        <w:t>Below is Dan Davis’s summary of this climb</w:t>
      </w:r>
      <w:r w:rsidR="00D0405B">
        <w:t xml:space="preserve"> from his climbing journal</w:t>
      </w:r>
      <w:r>
        <w:t>.</w:t>
      </w:r>
    </w:p>
    <w:p w14:paraId="7C2428F1" w14:textId="77777777" w:rsidR="007152EC" w:rsidRDefault="007152EC"/>
    <w:p w14:paraId="5B4C9662" w14:textId="7D784106" w:rsidR="0081145B" w:rsidRDefault="007152EC" w:rsidP="007152EC">
      <w:pPr>
        <w:jc w:val="center"/>
      </w:pPr>
      <w:r>
        <w:rPr>
          <w:noProof/>
        </w:rPr>
        <w:lastRenderedPageBreak/>
        <w:drawing>
          <wp:inline distT="0" distB="0" distL="0" distR="0" wp14:anchorId="09637154" wp14:editId="279C3D37">
            <wp:extent cx="5098552" cy="7677150"/>
            <wp:effectExtent l="0" t="0" r="6985" b="0"/>
            <wp:docPr id="4" name="Picture 4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-26-63GrandTetonNorthRidg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881" cy="76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7851" w14:textId="49376FF3" w:rsidR="007152EC" w:rsidRDefault="007152EC"/>
    <w:p w14:paraId="2A829A09" w14:textId="285052ED" w:rsidR="007152EC" w:rsidRDefault="007152EC" w:rsidP="007152EC">
      <w:r>
        <w:rPr>
          <w:rFonts w:cstheme="minorHAnsi"/>
        </w:rPr>
        <w:t xml:space="preserve">Image from </w:t>
      </w:r>
      <w:r w:rsidRPr="007152EC">
        <w:rPr>
          <w:rFonts w:cstheme="minorHAnsi"/>
          <w:i/>
        </w:rPr>
        <w:t>Dan Davis</w:t>
      </w:r>
      <w:r>
        <w:rPr>
          <w:rFonts w:cstheme="minorHAnsi"/>
        </w:rPr>
        <w:t xml:space="preserve"> </w:t>
      </w:r>
      <w:r w:rsidRPr="008941B7">
        <w:rPr>
          <w:rFonts w:cstheme="minorHAnsi"/>
          <w:i/>
        </w:rPr>
        <w:t>Climbing Journal 1959 to 2005</w:t>
      </w:r>
      <w:r>
        <w:rPr>
          <w:rFonts w:cstheme="minorHAnsi"/>
          <w:i/>
        </w:rPr>
        <w:t xml:space="preserve">. </w:t>
      </w:r>
      <w:r w:rsidRPr="0005789E">
        <w:rPr>
          <w:rFonts w:cstheme="minorHAnsi"/>
        </w:rPr>
        <w:t>University of Washington Libraries, Special Collections</w:t>
      </w:r>
      <w:r>
        <w:rPr>
          <w:rFonts w:cstheme="minorHAnsi"/>
        </w:rPr>
        <w:t>.</w:t>
      </w:r>
    </w:p>
    <w:p w14:paraId="6ECEA3C7" w14:textId="77777777" w:rsidR="007152EC" w:rsidRDefault="007152EC"/>
    <w:p w14:paraId="7F97B8E5" w14:textId="7A9D2904" w:rsidR="00B252BC" w:rsidRDefault="00B252BC"/>
    <w:p w14:paraId="7A3B7A28" w14:textId="2AA446F9" w:rsidR="00B252BC" w:rsidRDefault="00B252BC">
      <w:r>
        <w:t>Author: Dave Creeden</w:t>
      </w:r>
      <w:r w:rsidR="00F6085A">
        <w:t>.</w:t>
      </w:r>
    </w:p>
    <w:sectPr w:rsidR="00B252BC" w:rsidSect="00690B31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Borders w:offsetFrom="page">
        <w:top w:val="single" w:sz="12" w:space="24" w:color="538135" w:themeColor="accent6" w:themeShade="BF"/>
        <w:left w:val="single" w:sz="12" w:space="24" w:color="538135" w:themeColor="accent6" w:themeShade="BF"/>
        <w:bottom w:val="single" w:sz="12" w:space="24" w:color="538135" w:themeColor="accent6" w:themeShade="BF"/>
        <w:right w:val="single" w:sz="12" w:space="24" w:color="538135" w:themeColor="accent6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0D94F7" w14:textId="77777777" w:rsidR="00157430" w:rsidRDefault="00157430" w:rsidP="005F7ACE">
      <w:r>
        <w:separator/>
      </w:r>
    </w:p>
  </w:endnote>
  <w:endnote w:type="continuationSeparator" w:id="0">
    <w:p w14:paraId="216E818F" w14:textId="77777777" w:rsidR="00157430" w:rsidRDefault="00157430" w:rsidP="005F7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8ECD" w14:textId="77777777" w:rsidR="005F7ACE" w:rsidRDefault="005F7ACE">
    <w:pPr>
      <w:pStyle w:val="Footer"/>
      <w:jc w:val="center"/>
      <w:rPr>
        <w:color w:val="5B9BD5" w:themeColor="accent1"/>
      </w:rPr>
    </w:pPr>
    <w:r>
      <w:rPr>
        <w:color w:val="5B9BD5" w:themeColor="accent1"/>
      </w:rPr>
      <w:t xml:space="preserve">Page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 xml:space="preserve"> PAGE  \* Arabic  \* MERGEFORMAT </w:instrText>
    </w:r>
    <w:r>
      <w:rPr>
        <w:color w:val="5B9BD5" w:themeColor="accent1"/>
      </w:rPr>
      <w:fldChar w:fldCharType="separate"/>
    </w:r>
    <w:r>
      <w:rPr>
        <w:noProof/>
        <w:color w:val="5B9BD5" w:themeColor="accent1"/>
      </w:rPr>
      <w:t>2</w:t>
    </w:r>
    <w:r>
      <w:rPr>
        <w:color w:val="5B9BD5" w:themeColor="accent1"/>
      </w:rPr>
      <w:fldChar w:fldCharType="end"/>
    </w:r>
    <w:r>
      <w:rPr>
        <w:color w:val="5B9BD5" w:themeColor="accent1"/>
      </w:rPr>
      <w:t xml:space="preserve"> of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 xml:space="preserve"> NUMPAGES  \* Arabic  \* MERGEFORMAT </w:instrText>
    </w:r>
    <w:r>
      <w:rPr>
        <w:color w:val="5B9BD5" w:themeColor="accent1"/>
      </w:rPr>
      <w:fldChar w:fldCharType="separate"/>
    </w:r>
    <w:r>
      <w:rPr>
        <w:noProof/>
        <w:color w:val="5B9BD5" w:themeColor="accent1"/>
      </w:rPr>
      <w:t>2</w:t>
    </w:r>
    <w:r>
      <w:rPr>
        <w:color w:val="5B9BD5" w:themeColor="accent1"/>
      </w:rPr>
      <w:fldChar w:fldCharType="end"/>
    </w:r>
  </w:p>
  <w:p w14:paraId="1FFEBB05" w14:textId="77777777" w:rsidR="005F7ACE" w:rsidRDefault="005F7A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15C4F8" w14:textId="77777777" w:rsidR="00157430" w:rsidRDefault="00157430" w:rsidP="005F7ACE">
      <w:r>
        <w:separator/>
      </w:r>
    </w:p>
  </w:footnote>
  <w:footnote w:type="continuationSeparator" w:id="0">
    <w:p w14:paraId="2D5C6BB9" w14:textId="77777777" w:rsidR="00157430" w:rsidRDefault="00157430" w:rsidP="005F7A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CB2C1" w14:textId="65877604" w:rsidR="005F7ACE" w:rsidRPr="00690B31" w:rsidRDefault="005F7ACE">
    <w:pPr>
      <w:pStyle w:val="Header"/>
      <w:rPr>
        <w:rFonts w:ascii="MV Boli" w:hAnsi="MV Boli" w:cs="MV Boli"/>
        <w:b/>
        <w:color w:val="538135" w:themeColor="accent6" w:themeShade="BF"/>
        <w:sz w:val="28"/>
        <w:szCs w:val="28"/>
        <w:u w:val="single"/>
      </w:rPr>
    </w:pPr>
    <w:r w:rsidRPr="00690B31">
      <w:rPr>
        <w:rFonts w:ascii="MV Boli" w:hAnsi="MV Boli" w:cs="MV Boli"/>
        <w:b/>
        <w:color w:val="538135" w:themeColor="accent6" w:themeShade="BF"/>
        <w:sz w:val="28"/>
        <w:szCs w:val="28"/>
        <w:u w:val="single"/>
      </w:rPr>
      <w:t xml:space="preserve">Chapter </w:t>
    </w:r>
    <w:r w:rsidR="00EC50A4">
      <w:rPr>
        <w:rFonts w:ascii="MV Boli" w:hAnsi="MV Boli" w:cs="MV Boli"/>
        <w:b/>
        <w:color w:val="538135" w:themeColor="accent6" w:themeShade="BF"/>
        <w:sz w:val="28"/>
        <w:szCs w:val="28"/>
        <w:u w:val="single"/>
      </w:rPr>
      <w:t>1</w:t>
    </w:r>
    <w:r w:rsidR="005E0325">
      <w:rPr>
        <w:rFonts w:ascii="MV Boli" w:hAnsi="MV Boli" w:cs="MV Boli"/>
        <w:b/>
        <w:color w:val="538135" w:themeColor="accent6" w:themeShade="BF"/>
        <w:sz w:val="28"/>
        <w:szCs w:val="28"/>
        <w:u w:val="single"/>
      </w:rPr>
      <w:t>4</w:t>
    </w:r>
    <w:r w:rsidRPr="00690B31">
      <w:rPr>
        <w:rFonts w:ascii="MV Boli" w:hAnsi="MV Boli" w:cs="MV Boli"/>
        <w:b/>
        <w:color w:val="538135" w:themeColor="accent6" w:themeShade="BF"/>
        <w:sz w:val="28"/>
        <w:szCs w:val="28"/>
        <w:u w:val="single"/>
      </w:rPr>
      <w:t>: Summit Register Entries from the Teton Range</w:t>
    </w:r>
  </w:p>
  <w:p w14:paraId="144EDE66" w14:textId="77777777" w:rsidR="005F7ACE" w:rsidRDefault="005F7A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6B5463"/>
    <w:multiLevelType w:val="hybridMultilevel"/>
    <w:tmpl w:val="169CDFF8"/>
    <w:lvl w:ilvl="0" w:tplc="7720A276">
      <w:start w:val="7"/>
      <w:numFmt w:val="bullet"/>
      <w:lvlText w:val=""/>
      <w:lvlJc w:val="left"/>
      <w:pPr>
        <w:ind w:left="25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0"/>
  </w:num>
  <w:num w:numId="2">
    <w:abstractNumId w:val="12"/>
  </w:num>
  <w:num w:numId="3">
    <w:abstractNumId w:val="10"/>
  </w:num>
  <w:num w:numId="4">
    <w:abstractNumId w:val="22"/>
  </w:num>
  <w:num w:numId="5">
    <w:abstractNumId w:val="14"/>
  </w:num>
  <w:num w:numId="6">
    <w:abstractNumId w:val="17"/>
  </w:num>
  <w:num w:numId="7">
    <w:abstractNumId w:val="19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5"/>
  </w:num>
  <w:num w:numId="19">
    <w:abstractNumId w:val="16"/>
  </w:num>
  <w:num w:numId="20">
    <w:abstractNumId w:val="21"/>
  </w:num>
  <w:num w:numId="21">
    <w:abstractNumId w:val="18"/>
  </w:num>
  <w:num w:numId="22">
    <w:abstractNumId w:val="11"/>
  </w:num>
  <w:num w:numId="23">
    <w:abstractNumId w:val="23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0FD"/>
    <w:rsid w:val="000445E2"/>
    <w:rsid w:val="00090CB1"/>
    <w:rsid w:val="000B1085"/>
    <w:rsid w:val="000B3824"/>
    <w:rsid w:val="00107EE3"/>
    <w:rsid w:val="00110425"/>
    <w:rsid w:val="00157430"/>
    <w:rsid w:val="001F4BE5"/>
    <w:rsid w:val="001F77C4"/>
    <w:rsid w:val="00253229"/>
    <w:rsid w:val="00291473"/>
    <w:rsid w:val="00390A9C"/>
    <w:rsid w:val="003E61F6"/>
    <w:rsid w:val="00406A12"/>
    <w:rsid w:val="00423559"/>
    <w:rsid w:val="0047507F"/>
    <w:rsid w:val="0048548F"/>
    <w:rsid w:val="0049493A"/>
    <w:rsid w:val="004A50A0"/>
    <w:rsid w:val="004C2299"/>
    <w:rsid w:val="00590CF3"/>
    <w:rsid w:val="00591272"/>
    <w:rsid w:val="00596E78"/>
    <w:rsid w:val="005A4D91"/>
    <w:rsid w:val="005E0325"/>
    <w:rsid w:val="005E76F4"/>
    <w:rsid w:val="005F7ACE"/>
    <w:rsid w:val="00645252"/>
    <w:rsid w:val="00646E66"/>
    <w:rsid w:val="00687C8A"/>
    <w:rsid w:val="00690B31"/>
    <w:rsid w:val="006B6E4D"/>
    <w:rsid w:val="006D3D74"/>
    <w:rsid w:val="007152EC"/>
    <w:rsid w:val="00787492"/>
    <w:rsid w:val="007A05DD"/>
    <w:rsid w:val="007B1B23"/>
    <w:rsid w:val="007C6326"/>
    <w:rsid w:val="007D2FC5"/>
    <w:rsid w:val="0081145B"/>
    <w:rsid w:val="00846145"/>
    <w:rsid w:val="00874342"/>
    <w:rsid w:val="008F15D4"/>
    <w:rsid w:val="0091685E"/>
    <w:rsid w:val="009244ED"/>
    <w:rsid w:val="009A4DCD"/>
    <w:rsid w:val="00A9204E"/>
    <w:rsid w:val="00AB2C81"/>
    <w:rsid w:val="00B252BC"/>
    <w:rsid w:val="00B674B7"/>
    <w:rsid w:val="00B74515"/>
    <w:rsid w:val="00B948F7"/>
    <w:rsid w:val="00BD5085"/>
    <w:rsid w:val="00CA5A83"/>
    <w:rsid w:val="00CD684A"/>
    <w:rsid w:val="00D0405B"/>
    <w:rsid w:val="00D345A6"/>
    <w:rsid w:val="00D760FD"/>
    <w:rsid w:val="00D96DD0"/>
    <w:rsid w:val="00DC4392"/>
    <w:rsid w:val="00DE43BD"/>
    <w:rsid w:val="00DE5DD6"/>
    <w:rsid w:val="00E749F4"/>
    <w:rsid w:val="00EA2B8C"/>
    <w:rsid w:val="00EC50A4"/>
    <w:rsid w:val="00F24869"/>
    <w:rsid w:val="00F37AAB"/>
    <w:rsid w:val="00F6085A"/>
    <w:rsid w:val="00F66C4E"/>
    <w:rsid w:val="00F76211"/>
    <w:rsid w:val="00FE4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8FF64"/>
  <w15:chartTrackingRefBased/>
  <w15:docId w15:val="{DAAB4CC7-C61E-44A0-872B-64054613B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3D74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ListParagraph">
    <w:name w:val="List Paragraph"/>
    <w:basedOn w:val="Normal"/>
    <w:uiPriority w:val="34"/>
    <w:unhideWhenUsed/>
    <w:qFormat/>
    <w:rsid w:val="00B674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e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DBF000-E0BD-4990-8300-5B6931762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</Template>
  <TotalTime>123</TotalTime>
  <Pages>11</Pages>
  <Words>859</Words>
  <Characters>4899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Creeden</dc:creator>
  <cp:keywords/>
  <dc:description/>
  <cp:lastModifiedBy>Dave Creeden</cp:lastModifiedBy>
  <cp:revision>17</cp:revision>
  <cp:lastPrinted>2018-10-08T21:46:00Z</cp:lastPrinted>
  <dcterms:created xsi:type="dcterms:W3CDTF">2018-10-25T23:56:00Z</dcterms:created>
  <dcterms:modified xsi:type="dcterms:W3CDTF">2019-04-06T19:35:00Z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
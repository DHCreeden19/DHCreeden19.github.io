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76C5C2" w14:textId="4E62E9CD" w:rsidR="006F5CB3" w:rsidRDefault="000C42CB">
      <w:r>
        <w:t>Okay, t</w:t>
      </w:r>
      <w:r w:rsidR="006F5CB3">
        <w:t xml:space="preserve">ime for some fun. The following is a quiz game about Fred Beckey. The winner has a choice of </w:t>
      </w:r>
      <w:r w:rsidR="005A756B">
        <w:t>either</w:t>
      </w:r>
      <w:r w:rsidR="006F5CB3">
        <w:t xml:space="preserve"> a pair of old socks chewed on by a snafflehound or a piece of horsec__k, I mean sausage.</w:t>
      </w:r>
    </w:p>
    <w:p w14:paraId="1EBC33AE" w14:textId="77777777" w:rsidR="006F5CB3" w:rsidRDefault="006F5CB3"/>
    <w:p w14:paraId="15E9A0A2" w14:textId="3C8D95E5" w:rsidR="00A9204E" w:rsidRDefault="00260537">
      <w:r w:rsidRPr="006F5CB3">
        <w:rPr>
          <w:b/>
          <w:u w:val="single"/>
        </w:rPr>
        <w:t>Question #1:</w:t>
      </w:r>
      <w:r w:rsidR="008524D6">
        <w:t xml:space="preserve"> This is a four-part question:</w:t>
      </w:r>
    </w:p>
    <w:p w14:paraId="6197112A" w14:textId="7B7A6BA5" w:rsidR="00260537" w:rsidRDefault="00260537"/>
    <w:p w14:paraId="6B1AF98B" w14:textId="77777777" w:rsidR="008524D6" w:rsidRDefault="00260537">
      <w:r>
        <w:t>Who is the person on the right side of the photograph</w:t>
      </w:r>
      <w:r w:rsidR="008524D6">
        <w:t>?</w:t>
      </w:r>
    </w:p>
    <w:p w14:paraId="43093F80" w14:textId="77777777" w:rsidR="008524D6" w:rsidRDefault="008524D6"/>
    <w:p w14:paraId="22808EA8" w14:textId="7CB49F48" w:rsidR="00260537" w:rsidRDefault="008524D6">
      <w:r>
        <w:t>W</w:t>
      </w:r>
      <w:r w:rsidR="00260537">
        <w:t xml:space="preserve">hat climbing achievement </w:t>
      </w:r>
      <w:r>
        <w:t>does Beckey</w:t>
      </w:r>
      <w:r w:rsidR="00260537">
        <w:t xml:space="preserve"> share</w:t>
      </w:r>
      <w:r>
        <w:t xml:space="preserve"> with this person</w:t>
      </w:r>
      <w:r w:rsidR="00260537">
        <w:t>?</w:t>
      </w:r>
    </w:p>
    <w:p w14:paraId="1139F044" w14:textId="76C324E3" w:rsidR="00260537" w:rsidRDefault="00260537"/>
    <w:p w14:paraId="376AFD8B" w14:textId="1C89D7EE" w:rsidR="00260537" w:rsidRDefault="00260537">
      <w:r>
        <w:t xml:space="preserve">What climb </w:t>
      </w:r>
      <w:r w:rsidR="00E720B1">
        <w:t>is th</w:t>
      </w:r>
      <w:r w:rsidR="008524D6">
        <w:t>is</w:t>
      </w:r>
      <w:r w:rsidR="00E720B1">
        <w:t xml:space="preserve"> group</w:t>
      </w:r>
      <w:r>
        <w:t xml:space="preserve"> going to attempt?</w:t>
      </w:r>
    </w:p>
    <w:p w14:paraId="34F8D4E6" w14:textId="490C3DB7" w:rsidR="00260537" w:rsidRDefault="00260537"/>
    <w:p w14:paraId="75A87E3A" w14:textId="20541AB5" w:rsidR="00260537" w:rsidRDefault="00260537">
      <w:r>
        <w:t>What year is this attempt?</w:t>
      </w:r>
    </w:p>
    <w:p w14:paraId="38417224" w14:textId="41C4A2B3" w:rsidR="00260537" w:rsidRDefault="00260537"/>
    <w:p w14:paraId="2E0B3954" w14:textId="1264A19C" w:rsidR="00260537" w:rsidRDefault="00260537">
      <w:r>
        <w:rPr>
          <w:noProof/>
        </w:rPr>
        <w:drawing>
          <wp:inline distT="0" distB="0" distL="0" distR="0" wp14:anchorId="01D3C714" wp14:editId="174AD410">
            <wp:extent cx="5943600" cy="4062730"/>
            <wp:effectExtent l="0" t="0" r="0" b="0"/>
            <wp:docPr id="1" name="Picture 1" descr="A group of people sitting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ckeyWeissner.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62730"/>
                    </a:xfrm>
                    <a:prstGeom prst="rect">
                      <a:avLst/>
                    </a:prstGeom>
                  </pic:spPr>
                </pic:pic>
              </a:graphicData>
            </a:graphic>
          </wp:inline>
        </w:drawing>
      </w:r>
    </w:p>
    <w:p w14:paraId="39988CE1" w14:textId="563924B0" w:rsidR="00260537" w:rsidRDefault="00260537"/>
    <w:p w14:paraId="075BE91F" w14:textId="77777777" w:rsidR="00B94B34" w:rsidRDefault="00B94B34">
      <w:pPr>
        <w:rPr>
          <w:b/>
          <w:u w:val="single"/>
        </w:rPr>
      </w:pPr>
      <w:r>
        <w:rPr>
          <w:b/>
          <w:u w:val="single"/>
        </w:rPr>
        <w:br w:type="page"/>
      </w:r>
    </w:p>
    <w:p w14:paraId="69415784" w14:textId="36FF9DF7" w:rsidR="00260537" w:rsidRPr="00227C0D" w:rsidRDefault="008524D6">
      <w:pPr>
        <w:rPr>
          <w:b/>
          <w:u w:val="single"/>
        </w:rPr>
      </w:pPr>
      <w:r w:rsidRPr="00227C0D">
        <w:rPr>
          <w:b/>
          <w:u w:val="single"/>
        </w:rPr>
        <w:lastRenderedPageBreak/>
        <w:t>Answer</w:t>
      </w:r>
      <w:r w:rsidR="00227C0D" w:rsidRPr="00227C0D">
        <w:rPr>
          <w:b/>
          <w:u w:val="single"/>
        </w:rPr>
        <w:t>s</w:t>
      </w:r>
    </w:p>
    <w:p w14:paraId="4442D0E7" w14:textId="77777777" w:rsidR="008524D6" w:rsidRDefault="008524D6"/>
    <w:p w14:paraId="42D80F12" w14:textId="7BFE61DD" w:rsidR="008524D6" w:rsidRDefault="00260537">
      <w:r>
        <w:t xml:space="preserve">The person on the </w:t>
      </w:r>
      <w:r w:rsidR="00D8754D">
        <w:t>right-hand</w:t>
      </w:r>
      <w:r>
        <w:t xml:space="preserve"> side of the photograph is Fritz Wi</w:t>
      </w:r>
      <w:r w:rsidR="00A4540B">
        <w:t>e</w:t>
      </w:r>
      <w:r>
        <w:t xml:space="preserve">ssner. </w:t>
      </w:r>
    </w:p>
    <w:p w14:paraId="6C239639" w14:textId="77777777" w:rsidR="008524D6" w:rsidRDefault="008524D6"/>
    <w:p w14:paraId="1AC14EE9" w14:textId="736A9F25" w:rsidR="00260537" w:rsidRDefault="00260537">
      <w:r>
        <w:t xml:space="preserve">Fritz </w:t>
      </w:r>
      <w:r w:rsidR="00D8754D">
        <w:t>W</w:t>
      </w:r>
      <w:r>
        <w:t>i</w:t>
      </w:r>
      <w:r w:rsidR="00A4540B">
        <w:t>e</w:t>
      </w:r>
      <w:r>
        <w:t xml:space="preserve">ssner and Bill House made the first ascent of Mt Waddington in </w:t>
      </w:r>
      <w:r w:rsidR="00D8754D">
        <w:t xml:space="preserve">July </w:t>
      </w:r>
      <w:r w:rsidR="00A4540B">
        <w:t xml:space="preserve">21, </w:t>
      </w:r>
      <w:r w:rsidR="00D8754D">
        <w:t xml:space="preserve">1936, while Fred and Helmy </w:t>
      </w:r>
      <w:r w:rsidR="008524D6">
        <w:t xml:space="preserve">Beckey </w:t>
      </w:r>
      <w:r w:rsidR="00D8754D">
        <w:t>made the second ascent on August 6, 1942.</w:t>
      </w:r>
    </w:p>
    <w:p w14:paraId="7347B3E1" w14:textId="20CCB7E7" w:rsidR="00D8754D" w:rsidRDefault="00D8754D"/>
    <w:p w14:paraId="3DC9B049" w14:textId="0D8C5473" w:rsidR="008524D6" w:rsidRDefault="00D8754D">
      <w:r>
        <w:t xml:space="preserve">The person on the left-hand side of the photo is Don Brown. The </w:t>
      </w:r>
      <w:r w:rsidR="00E720B1">
        <w:t>t</w:t>
      </w:r>
      <w:r>
        <w:t xml:space="preserve">hree climbers are hitching a ride 70 miles up the Stikine River on Al Richie’s river boat on July 10, 1946, to </w:t>
      </w:r>
      <w:proofErr w:type="gramStart"/>
      <w:r>
        <w:t>make an attempt</w:t>
      </w:r>
      <w:proofErr w:type="gramEnd"/>
      <w:r>
        <w:t xml:space="preserve"> on Devils Thumb</w:t>
      </w:r>
      <w:r w:rsidR="006F5CB3">
        <w:t xml:space="preserve"> on the Alaska, British Columbia border</w:t>
      </w:r>
      <w:r w:rsidR="00F35943">
        <w:t xml:space="preserve"> from the Canadian side</w:t>
      </w:r>
      <w:r>
        <w:t xml:space="preserve">. </w:t>
      </w:r>
    </w:p>
    <w:p w14:paraId="5B907114" w14:textId="77777777" w:rsidR="00F35943" w:rsidRDefault="00F35943"/>
    <w:p w14:paraId="68B7D861" w14:textId="7E722CDA" w:rsidR="006F5CB3" w:rsidRDefault="00D8754D">
      <w:r>
        <w:t>Don Brown and Fritz Wi</w:t>
      </w:r>
      <w:r w:rsidR="00A4540B">
        <w:t>e</w:t>
      </w:r>
      <w:r>
        <w:t xml:space="preserve">ssner </w:t>
      </w:r>
      <w:r w:rsidR="006F5CB3">
        <w:t>had previously</w:t>
      </w:r>
      <w:r>
        <w:t xml:space="preserve"> been on an expedition in the Stikine Icecap in 1937. Fritz Wi</w:t>
      </w:r>
      <w:r w:rsidR="00A4540B">
        <w:t>e</w:t>
      </w:r>
      <w:r>
        <w:t>ssner would sprain his knee on th</w:t>
      </w:r>
      <w:r w:rsidR="000C42CB">
        <w:t>is</w:t>
      </w:r>
      <w:r>
        <w:t xml:space="preserve"> approach.</w:t>
      </w:r>
      <w:r w:rsidR="00E720B1">
        <w:t xml:space="preserve"> The group would turn back on July 17, 1946 because of Wi</w:t>
      </w:r>
      <w:r w:rsidR="00A4540B">
        <w:t>e</w:t>
      </w:r>
      <w:r w:rsidR="00E720B1">
        <w:t>ssner’s injury.</w:t>
      </w:r>
    </w:p>
    <w:p w14:paraId="50ECEF23" w14:textId="2C9EF0E0" w:rsidR="00330B77" w:rsidRDefault="00330B77"/>
    <w:p w14:paraId="688B8F13" w14:textId="72902873" w:rsidR="00330B77" w:rsidRDefault="00330B77">
      <w:r>
        <w:t>Photo by: unknown. Summit Magazine, March 1973, page 5</w:t>
      </w:r>
      <w:r w:rsidR="002379EB">
        <w:t xml:space="preserve">. </w:t>
      </w:r>
      <w:r w:rsidR="002379EB" w:rsidRPr="00E92B30">
        <w:rPr>
          <w:i/>
        </w:rPr>
        <w:t>Stikine Wilderness</w:t>
      </w:r>
      <w:r w:rsidR="002379EB">
        <w:t>, by Fred Beckey.</w:t>
      </w:r>
    </w:p>
    <w:p w14:paraId="751AF976" w14:textId="77777777" w:rsidR="00986C36" w:rsidRDefault="00986C36">
      <w:pPr>
        <w:rPr>
          <w:b/>
          <w:sz w:val="20"/>
          <w:u w:val="single"/>
        </w:rPr>
      </w:pPr>
    </w:p>
    <w:p w14:paraId="243D6ECA" w14:textId="77777777" w:rsidR="00986C36" w:rsidRDefault="00986C36">
      <w:pPr>
        <w:rPr>
          <w:b/>
          <w:sz w:val="20"/>
          <w:u w:val="single"/>
        </w:rPr>
      </w:pPr>
    </w:p>
    <w:p w14:paraId="6F335291" w14:textId="26E11709" w:rsidR="00C73976" w:rsidRDefault="00C73976">
      <w:r w:rsidRPr="006F5CB3">
        <w:rPr>
          <w:b/>
          <w:sz w:val="20"/>
          <w:u w:val="single"/>
        </w:rPr>
        <w:t>Question #2:</w:t>
      </w:r>
      <w:r w:rsidRPr="006F5CB3">
        <w:rPr>
          <w:sz w:val="20"/>
        </w:rPr>
        <w:t xml:space="preserve"> </w:t>
      </w:r>
      <w:r>
        <w:t>Which of the following peaks did Fred Beckey climb to the summit?</w:t>
      </w:r>
    </w:p>
    <w:p w14:paraId="33512543" w14:textId="4B0F552E" w:rsidR="00C73976" w:rsidRDefault="00C73976"/>
    <w:p w14:paraId="26439762" w14:textId="26248CCE" w:rsidR="00C73976" w:rsidRDefault="00C73976" w:rsidP="00C73976">
      <w:pPr>
        <w:pStyle w:val="ListParagraph"/>
        <w:numPr>
          <w:ilvl w:val="0"/>
          <w:numId w:val="24"/>
        </w:numPr>
      </w:pPr>
      <w:r>
        <w:t>Denali, aka Mt McKinley, Alaska</w:t>
      </w:r>
    </w:p>
    <w:p w14:paraId="7ECD4231" w14:textId="1F181F75" w:rsidR="00C73976" w:rsidRDefault="00C73976" w:rsidP="00C73976">
      <w:pPr>
        <w:pStyle w:val="ListParagraph"/>
        <w:numPr>
          <w:ilvl w:val="0"/>
          <w:numId w:val="24"/>
        </w:numPr>
      </w:pPr>
      <w:r>
        <w:t>Mt Terror, Washington</w:t>
      </w:r>
    </w:p>
    <w:p w14:paraId="7B7B8592" w14:textId="4B74D0AB" w:rsidR="00C73976" w:rsidRDefault="00C73976" w:rsidP="00C73976">
      <w:pPr>
        <w:pStyle w:val="ListParagraph"/>
        <w:numPr>
          <w:ilvl w:val="0"/>
          <w:numId w:val="24"/>
        </w:numPr>
      </w:pPr>
      <w:r>
        <w:t>Mt Assiniboine, Alberta</w:t>
      </w:r>
    </w:p>
    <w:p w14:paraId="5B761293" w14:textId="1F37E72C" w:rsidR="00C73976" w:rsidRDefault="00C73976" w:rsidP="00C73976">
      <w:pPr>
        <w:pStyle w:val="ListParagraph"/>
        <w:numPr>
          <w:ilvl w:val="0"/>
          <w:numId w:val="24"/>
        </w:numPr>
      </w:pPr>
      <w:r>
        <w:t>Bonanza Peak, Washington</w:t>
      </w:r>
    </w:p>
    <w:p w14:paraId="3EAC3D5B" w14:textId="67766D09" w:rsidR="00C73976" w:rsidRDefault="00C73976" w:rsidP="00C73976">
      <w:pPr>
        <w:pStyle w:val="ListParagraph"/>
        <w:numPr>
          <w:ilvl w:val="0"/>
          <w:numId w:val="24"/>
        </w:numPr>
      </w:pPr>
      <w:r>
        <w:t>Pernod Spire, Washington</w:t>
      </w:r>
    </w:p>
    <w:p w14:paraId="4541DDDE" w14:textId="089E6997" w:rsidR="00C73976" w:rsidRDefault="00C73976" w:rsidP="00C73976">
      <w:pPr>
        <w:pStyle w:val="ListParagraph"/>
        <w:numPr>
          <w:ilvl w:val="0"/>
          <w:numId w:val="24"/>
        </w:numPr>
      </w:pPr>
      <w:r>
        <w:t>DAFF Dome, California</w:t>
      </w:r>
    </w:p>
    <w:p w14:paraId="40457D14" w14:textId="3C01B551" w:rsidR="00C73976" w:rsidRDefault="00C73976" w:rsidP="00C73976">
      <w:pPr>
        <w:pStyle w:val="ListParagraph"/>
        <w:numPr>
          <w:ilvl w:val="0"/>
          <w:numId w:val="24"/>
        </w:numPr>
      </w:pPr>
      <w:r>
        <w:t>Longs Peak, Colorado</w:t>
      </w:r>
    </w:p>
    <w:p w14:paraId="2895B161" w14:textId="638BF38A" w:rsidR="00C73976" w:rsidRDefault="00C73976" w:rsidP="00C73976"/>
    <w:p w14:paraId="7C7E6FC9" w14:textId="77777777" w:rsidR="00B94B34" w:rsidRDefault="00B94B34">
      <w:pPr>
        <w:rPr>
          <w:b/>
          <w:u w:val="single"/>
        </w:rPr>
      </w:pPr>
      <w:r>
        <w:rPr>
          <w:b/>
          <w:u w:val="single"/>
        </w:rPr>
        <w:br w:type="page"/>
      </w:r>
    </w:p>
    <w:p w14:paraId="0B0AE681" w14:textId="6C0AFC50" w:rsidR="00C73976" w:rsidRDefault="00C73976" w:rsidP="00C73976">
      <w:r w:rsidRPr="00227C0D">
        <w:rPr>
          <w:b/>
          <w:u w:val="single"/>
        </w:rPr>
        <w:lastRenderedPageBreak/>
        <w:t>Answer</w:t>
      </w:r>
      <w:r w:rsidRPr="00227C0D">
        <w:rPr>
          <w:b/>
        </w:rPr>
        <w:t>:</w:t>
      </w:r>
      <w:r>
        <w:t xml:space="preserve"> none of the above.</w:t>
      </w:r>
    </w:p>
    <w:p w14:paraId="59DFAB2E" w14:textId="63D00FE6" w:rsidR="00C73976" w:rsidRDefault="00C73976" w:rsidP="00C73976"/>
    <w:p w14:paraId="3FFEE690" w14:textId="30DFED64" w:rsidR="00986C36" w:rsidRDefault="00986C36" w:rsidP="00C73976"/>
    <w:p w14:paraId="19A2EF52" w14:textId="77777777" w:rsidR="00986C36" w:rsidRDefault="00986C36" w:rsidP="00C73976"/>
    <w:p w14:paraId="2AF8C6DF" w14:textId="167DC3C4" w:rsidR="00C73976" w:rsidRDefault="005A254E" w:rsidP="00C73976">
      <w:r w:rsidRPr="006F5CB3">
        <w:rPr>
          <w:b/>
          <w:u w:val="single"/>
        </w:rPr>
        <w:t>Question #3:</w:t>
      </w:r>
      <w:r>
        <w:t xml:space="preserve"> Which of the following routes </w:t>
      </w:r>
      <w:r w:rsidR="00C27F51">
        <w:t>were</w:t>
      </w:r>
      <w:r>
        <w:t xml:space="preserve"> named after Fred Beckey, even though he did not </w:t>
      </w:r>
      <w:r w:rsidR="005A756B">
        <w:t>make</w:t>
      </w:r>
      <w:r>
        <w:t xml:space="preserve"> </w:t>
      </w:r>
      <w:r w:rsidR="002B648D">
        <w:t>the</w:t>
      </w:r>
      <w:r>
        <w:t xml:space="preserve"> first ascent or new route on it, but eventually he would climb it?</w:t>
      </w:r>
    </w:p>
    <w:p w14:paraId="0B5F6FBA" w14:textId="674DDEDA" w:rsidR="005A254E" w:rsidRDefault="005A254E" w:rsidP="00C73976"/>
    <w:p w14:paraId="316B3873" w14:textId="5E670A66" w:rsidR="005A254E" w:rsidRDefault="005A254E" w:rsidP="005A254E">
      <w:pPr>
        <w:pStyle w:val="ListParagraph"/>
        <w:numPr>
          <w:ilvl w:val="0"/>
          <w:numId w:val="25"/>
        </w:numPr>
      </w:pPr>
      <w:r>
        <w:t>Elephant Perch, Beckey Direct, Idaho</w:t>
      </w:r>
    </w:p>
    <w:p w14:paraId="681D92F5" w14:textId="5F06220F" w:rsidR="005A254E" w:rsidRDefault="005A254E" w:rsidP="005A254E">
      <w:pPr>
        <w:pStyle w:val="ListParagraph"/>
        <w:numPr>
          <w:ilvl w:val="0"/>
          <w:numId w:val="25"/>
        </w:numPr>
      </w:pPr>
      <w:r>
        <w:t>Lone Pine Peak, Bastille Buttress-Beckey Route, California</w:t>
      </w:r>
    </w:p>
    <w:p w14:paraId="6C533F92" w14:textId="47817155" w:rsidR="005A254E" w:rsidRDefault="005A254E" w:rsidP="005A254E">
      <w:pPr>
        <w:pStyle w:val="ListParagraph"/>
        <w:numPr>
          <w:ilvl w:val="0"/>
          <w:numId w:val="25"/>
        </w:numPr>
      </w:pPr>
      <w:r>
        <w:t>Grand Teton, Route #11-Beckey Couloir, Wyoming</w:t>
      </w:r>
    </w:p>
    <w:p w14:paraId="559B7E27" w14:textId="4B96CE8D" w:rsidR="005A254E" w:rsidRDefault="00C27F51" w:rsidP="005A254E">
      <w:pPr>
        <w:pStyle w:val="ListParagraph"/>
        <w:numPr>
          <w:ilvl w:val="0"/>
          <w:numId w:val="25"/>
        </w:numPr>
      </w:pPr>
      <w:r>
        <w:t>Gate Buttress</w:t>
      </w:r>
      <w:r w:rsidR="005A254E">
        <w:t>, Beckey</w:t>
      </w:r>
      <w:r>
        <w:t>’s Wall</w:t>
      </w:r>
      <w:r w:rsidR="005A254E">
        <w:t>, Utah</w:t>
      </w:r>
    </w:p>
    <w:p w14:paraId="182AAA2B" w14:textId="3D88785E" w:rsidR="005A254E" w:rsidRDefault="00C27F51" w:rsidP="005A254E">
      <w:pPr>
        <w:pStyle w:val="ListParagraph"/>
        <w:numPr>
          <w:ilvl w:val="0"/>
          <w:numId w:val="25"/>
        </w:numPr>
      </w:pPr>
      <w:r>
        <w:t>Spring Lake Wall, Beckey Route, California</w:t>
      </w:r>
    </w:p>
    <w:p w14:paraId="3BE55A4B" w14:textId="77777777" w:rsidR="00C27F51" w:rsidRDefault="00C27F51" w:rsidP="00C27F51"/>
    <w:p w14:paraId="48BFC462" w14:textId="77777777" w:rsidR="00B94B34" w:rsidRDefault="00B94B34">
      <w:pPr>
        <w:rPr>
          <w:b/>
          <w:u w:val="single"/>
        </w:rPr>
      </w:pPr>
      <w:r>
        <w:rPr>
          <w:b/>
          <w:u w:val="single"/>
        </w:rPr>
        <w:br w:type="page"/>
      </w:r>
    </w:p>
    <w:p w14:paraId="377E7149" w14:textId="1993736C" w:rsidR="00C27F51" w:rsidRDefault="00C27F51" w:rsidP="00C27F51">
      <w:r w:rsidRPr="00227C0D">
        <w:rPr>
          <w:b/>
          <w:u w:val="single"/>
        </w:rPr>
        <w:lastRenderedPageBreak/>
        <w:t>Answer</w:t>
      </w:r>
      <w:r w:rsidRPr="00227C0D">
        <w:rPr>
          <w:b/>
        </w:rPr>
        <w:t>:</w:t>
      </w:r>
      <w:r>
        <w:t xml:space="preserve"> a) and c).</w:t>
      </w:r>
    </w:p>
    <w:p w14:paraId="13E15FBB" w14:textId="7B516BD8" w:rsidR="0098749C" w:rsidRDefault="0098749C"/>
    <w:p w14:paraId="7DA34469" w14:textId="77777777" w:rsidR="00B94B34" w:rsidRDefault="00B94B34"/>
    <w:p w14:paraId="65F6E86A" w14:textId="77777777" w:rsidR="00986C36" w:rsidRDefault="00C27F51" w:rsidP="00C27F51">
      <w:r w:rsidRPr="006F5CB3">
        <w:rPr>
          <w:b/>
          <w:u w:val="single"/>
        </w:rPr>
        <w:t>Question #4</w:t>
      </w:r>
      <w:r>
        <w:t xml:space="preserve">: </w:t>
      </w:r>
      <w:r w:rsidR="0098749C">
        <w:t>Four</w:t>
      </w:r>
      <w:r>
        <w:t>-part question.</w:t>
      </w:r>
    </w:p>
    <w:p w14:paraId="4A756CE9" w14:textId="1AC3D609" w:rsidR="00C27F51" w:rsidRDefault="00C27F51" w:rsidP="00C27F51">
      <w:r>
        <w:t xml:space="preserve"> </w:t>
      </w:r>
    </w:p>
    <w:p w14:paraId="2E056DD0" w14:textId="5D1B3922" w:rsidR="00C27F51" w:rsidRDefault="002B648D" w:rsidP="00C27F51">
      <w:r>
        <w:t>Identify w</w:t>
      </w:r>
      <w:r w:rsidR="00C27F51">
        <w:t>hich person in the following photograph is Fred Beckey?</w:t>
      </w:r>
    </w:p>
    <w:p w14:paraId="2CB58C8B" w14:textId="77777777" w:rsidR="00986C36" w:rsidRDefault="00986C36" w:rsidP="00C27F51"/>
    <w:p w14:paraId="1318F72B" w14:textId="73750716" w:rsidR="00C27F51" w:rsidRDefault="002B648D" w:rsidP="00C27F51">
      <w:r>
        <w:t>Identify</w:t>
      </w:r>
      <w:r w:rsidR="00074E91">
        <w:t xml:space="preserve"> </w:t>
      </w:r>
      <w:r>
        <w:t>an</w:t>
      </w:r>
      <w:r w:rsidR="00074E91">
        <w:t>other</w:t>
      </w:r>
      <w:r w:rsidR="00C27F51">
        <w:t xml:space="preserve"> prominent No</w:t>
      </w:r>
      <w:r w:rsidR="0098749C">
        <w:t>r</w:t>
      </w:r>
      <w:r w:rsidR="00C27F51">
        <w:t xml:space="preserve">thwest </w:t>
      </w:r>
      <w:r w:rsidR="0098749C">
        <w:t>c</w:t>
      </w:r>
      <w:r w:rsidR="00C27F51">
        <w:t xml:space="preserve">limber </w:t>
      </w:r>
      <w:r>
        <w:t xml:space="preserve">is </w:t>
      </w:r>
      <w:r w:rsidR="00C27F51">
        <w:t>in the following photograph</w:t>
      </w:r>
      <w:r w:rsidR="00986C36">
        <w:t>?</w:t>
      </w:r>
    </w:p>
    <w:p w14:paraId="0A8FD3C2" w14:textId="77777777" w:rsidR="00986C36" w:rsidRDefault="00986C36" w:rsidP="00C27F51"/>
    <w:p w14:paraId="5622D321" w14:textId="4ABB6AC7" w:rsidR="00C27F51" w:rsidRDefault="0098749C" w:rsidP="00C27F51">
      <w:r>
        <w:t>Identify where they are climbing?</w:t>
      </w:r>
    </w:p>
    <w:p w14:paraId="12FC4211" w14:textId="77777777" w:rsidR="00986C36" w:rsidRDefault="00986C36" w:rsidP="00C27F51"/>
    <w:p w14:paraId="60284571" w14:textId="1032798D" w:rsidR="0098749C" w:rsidRDefault="0098749C" w:rsidP="00C27F51">
      <w:r>
        <w:t>What year is it?</w:t>
      </w:r>
    </w:p>
    <w:p w14:paraId="7B6DDC21" w14:textId="40A2C9E3" w:rsidR="0098749C" w:rsidRDefault="0098749C" w:rsidP="00C27F51"/>
    <w:p w14:paraId="4027D285" w14:textId="6F97BF35" w:rsidR="0098749C" w:rsidRDefault="0098749C" w:rsidP="00C27F51">
      <w:r>
        <w:rPr>
          <w:noProof/>
        </w:rPr>
        <w:drawing>
          <wp:inline distT="0" distB="0" distL="0" distR="0" wp14:anchorId="5F0D6EB4" wp14:editId="6ECD837B">
            <wp:extent cx="5943600" cy="4032885"/>
            <wp:effectExtent l="0" t="0" r="0" b="5715"/>
            <wp:docPr id="2" name="Picture 2" descr="A picture containing text, book, outdoor,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0282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032885"/>
                    </a:xfrm>
                    <a:prstGeom prst="rect">
                      <a:avLst/>
                    </a:prstGeom>
                  </pic:spPr>
                </pic:pic>
              </a:graphicData>
            </a:graphic>
          </wp:inline>
        </w:drawing>
      </w:r>
    </w:p>
    <w:p w14:paraId="2B8F35F6" w14:textId="12BCEE0A" w:rsidR="0098749C" w:rsidRDefault="0098749C" w:rsidP="00C27F51"/>
    <w:p w14:paraId="23A00F07" w14:textId="77777777" w:rsidR="00B94B34" w:rsidRDefault="00B94B34">
      <w:pPr>
        <w:rPr>
          <w:b/>
          <w:u w:val="single"/>
        </w:rPr>
      </w:pPr>
      <w:r>
        <w:rPr>
          <w:b/>
          <w:u w:val="single"/>
        </w:rPr>
        <w:br w:type="page"/>
      </w:r>
    </w:p>
    <w:p w14:paraId="7504B266" w14:textId="7B847597" w:rsidR="0098749C" w:rsidRPr="00227C0D" w:rsidRDefault="0098749C" w:rsidP="00C27F51">
      <w:pPr>
        <w:rPr>
          <w:b/>
        </w:rPr>
      </w:pPr>
      <w:r w:rsidRPr="00227C0D">
        <w:rPr>
          <w:b/>
          <w:u w:val="single"/>
        </w:rPr>
        <w:lastRenderedPageBreak/>
        <w:t>Answers</w:t>
      </w:r>
      <w:r w:rsidRPr="00227C0D">
        <w:rPr>
          <w:b/>
        </w:rPr>
        <w:t>:</w:t>
      </w:r>
    </w:p>
    <w:p w14:paraId="624B23AD" w14:textId="77A494B0" w:rsidR="0098749C" w:rsidRDefault="0098749C" w:rsidP="00C27F51"/>
    <w:p w14:paraId="7FE912E7" w14:textId="4F4EFA09" w:rsidR="0098749C" w:rsidRDefault="0098749C" w:rsidP="00C27F51">
      <w:r>
        <w:t>Fred Beckey is at the far left, sitting down.</w:t>
      </w:r>
    </w:p>
    <w:p w14:paraId="23DB0915" w14:textId="77777777" w:rsidR="00F35943" w:rsidRDefault="00F35943" w:rsidP="00C27F51"/>
    <w:p w14:paraId="60092810" w14:textId="77777777" w:rsidR="00F35943" w:rsidRDefault="00ED20CE" w:rsidP="00C27F51">
      <w:r>
        <w:t xml:space="preserve">The prominent Northwest climber is </w:t>
      </w:r>
      <w:r w:rsidR="0098749C">
        <w:t>Dan Davis is at the far right, sitting down.</w:t>
      </w:r>
    </w:p>
    <w:p w14:paraId="1904DD03" w14:textId="24F82DFE" w:rsidR="0098749C" w:rsidRDefault="00074E91" w:rsidP="00C27F51">
      <w:r>
        <w:t xml:space="preserve"> </w:t>
      </w:r>
    </w:p>
    <w:p w14:paraId="724BF879" w14:textId="5A52CFE4" w:rsidR="0098749C" w:rsidRDefault="0063346B" w:rsidP="00C27F51">
      <w:r>
        <w:t xml:space="preserve">Location is </w:t>
      </w:r>
      <w:r w:rsidR="0098749C">
        <w:t>Lone Peak Cirque, Wasatch Mountains</w:t>
      </w:r>
      <w:r w:rsidR="00074E91">
        <w:t>,</w:t>
      </w:r>
      <w:r w:rsidR="0098749C">
        <w:t xml:space="preserve"> Utah</w:t>
      </w:r>
      <w:r w:rsidR="00074E91">
        <w:t>.</w:t>
      </w:r>
    </w:p>
    <w:p w14:paraId="35FE551D" w14:textId="77777777" w:rsidR="00F35943" w:rsidRDefault="00F35943" w:rsidP="00C27F51"/>
    <w:p w14:paraId="5EEFF7C0" w14:textId="743848F5" w:rsidR="0098749C" w:rsidRDefault="0063346B" w:rsidP="00C27F51">
      <w:r>
        <w:t xml:space="preserve">Date was </w:t>
      </w:r>
      <w:r w:rsidR="0098749C">
        <w:t>September 1962.</w:t>
      </w:r>
    </w:p>
    <w:p w14:paraId="1729A9E4" w14:textId="34673ECF" w:rsidR="0098749C" w:rsidRDefault="0098749C" w:rsidP="00C27F51"/>
    <w:p w14:paraId="77E160C4" w14:textId="7A84F5C8" w:rsidR="0098749C" w:rsidRDefault="00074E91" w:rsidP="00C27F51">
      <w:r>
        <w:t>FYI: The other three climbers in the middle are (Left to right): Rich Ream, Teddy Wilson and Court Richards.</w:t>
      </w:r>
    </w:p>
    <w:p w14:paraId="6EB3CC58" w14:textId="02B34BCD" w:rsidR="00F30D03" w:rsidRDefault="00F30D03" w:rsidP="00C27F51"/>
    <w:p w14:paraId="336FA674" w14:textId="736924FF" w:rsidR="00F30D03" w:rsidRDefault="00F30D03" w:rsidP="00C27F51">
      <w:r>
        <w:t>Phot</w:t>
      </w:r>
      <w:r w:rsidR="00330B77">
        <w:t xml:space="preserve">o by: </w:t>
      </w:r>
      <w:r w:rsidR="00AA7418">
        <w:t>Rich Ream</w:t>
      </w:r>
      <w:r w:rsidR="00330B77">
        <w:t>.  Summit Magazine, December 1962.</w:t>
      </w:r>
      <w:r w:rsidR="002379EB">
        <w:t xml:space="preserve"> </w:t>
      </w:r>
      <w:r w:rsidR="002379EB" w:rsidRPr="00227C0D">
        <w:rPr>
          <w:i/>
        </w:rPr>
        <w:t>Question Mark Wall</w:t>
      </w:r>
      <w:r w:rsidR="00227C0D">
        <w:rPr>
          <w:i/>
        </w:rPr>
        <w:t>,</w:t>
      </w:r>
      <w:r w:rsidR="00227C0D" w:rsidRPr="00227C0D">
        <w:t xml:space="preserve"> </w:t>
      </w:r>
      <w:r w:rsidR="00227C0D">
        <w:t>page 14.</w:t>
      </w:r>
    </w:p>
    <w:p w14:paraId="465DD3A1" w14:textId="791419F7" w:rsidR="00ED20CE" w:rsidRDefault="00ED20CE">
      <w:pPr>
        <w:rPr>
          <w:b/>
          <w:u w:val="single"/>
        </w:rPr>
      </w:pPr>
    </w:p>
    <w:p w14:paraId="1335102B" w14:textId="77777777" w:rsidR="00F35943" w:rsidRDefault="00F35943">
      <w:pPr>
        <w:rPr>
          <w:b/>
          <w:u w:val="single"/>
        </w:rPr>
      </w:pPr>
    </w:p>
    <w:p w14:paraId="18C3A49B" w14:textId="38583AD2" w:rsidR="00ED20CE" w:rsidRDefault="00ED20CE" w:rsidP="00ED20CE">
      <w:r w:rsidRPr="00F30D03">
        <w:rPr>
          <w:b/>
          <w:u w:val="single"/>
        </w:rPr>
        <w:t>Question #</w:t>
      </w:r>
      <w:r w:rsidR="00E92B30">
        <w:rPr>
          <w:b/>
          <w:u w:val="single"/>
        </w:rPr>
        <w:t>5</w:t>
      </w:r>
      <w:r w:rsidRPr="00F30D03">
        <w:rPr>
          <w:b/>
          <w:u w:val="single"/>
        </w:rPr>
        <w:t>:</w:t>
      </w:r>
      <w:r>
        <w:t xml:space="preserve"> Who is person </w:t>
      </w:r>
      <w:r w:rsidR="00227C0D">
        <w:t>that</w:t>
      </w:r>
      <w:r>
        <w:t xml:space="preserve"> made the most consecutive successful climbs with Fred Beckey?</w:t>
      </w:r>
    </w:p>
    <w:p w14:paraId="248E7BB8" w14:textId="77777777" w:rsidR="00ED20CE" w:rsidRDefault="00ED20CE" w:rsidP="00ED20CE"/>
    <w:p w14:paraId="092CF82C" w14:textId="77777777" w:rsidR="00ED20CE" w:rsidRDefault="00ED20CE" w:rsidP="00ED20CE">
      <w:pPr>
        <w:pStyle w:val="ListParagraph"/>
        <w:numPr>
          <w:ilvl w:val="0"/>
          <w:numId w:val="26"/>
        </w:numPr>
      </w:pPr>
      <w:r>
        <w:t>Pete Schoening</w:t>
      </w:r>
    </w:p>
    <w:p w14:paraId="1D39578D" w14:textId="77777777" w:rsidR="00ED20CE" w:rsidRDefault="00ED20CE" w:rsidP="00ED20CE">
      <w:pPr>
        <w:pStyle w:val="ListParagraph"/>
        <w:numPr>
          <w:ilvl w:val="0"/>
          <w:numId w:val="26"/>
        </w:numPr>
      </w:pPr>
      <w:r>
        <w:t>Dan Davis</w:t>
      </w:r>
    </w:p>
    <w:p w14:paraId="3BE06C1A" w14:textId="77777777" w:rsidR="00ED20CE" w:rsidRDefault="00ED20CE" w:rsidP="00ED20CE">
      <w:pPr>
        <w:pStyle w:val="ListParagraph"/>
        <w:numPr>
          <w:ilvl w:val="0"/>
          <w:numId w:val="26"/>
        </w:numPr>
      </w:pPr>
      <w:r>
        <w:t>Eric Bjornstad</w:t>
      </w:r>
    </w:p>
    <w:p w14:paraId="2B9FFDE9" w14:textId="77777777" w:rsidR="00ED20CE" w:rsidRDefault="00ED20CE" w:rsidP="00ED20CE">
      <w:pPr>
        <w:pStyle w:val="ListParagraph"/>
        <w:numPr>
          <w:ilvl w:val="0"/>
          <w:numId w:val="26"/>
        </w:numPr>
      </w:pPr>
      <w:r>
        <w:t>Don Gordon</w:t>
      </w:r>
    </w:p>
    <w:p w14:paraId="33DC8CAB" w14:textId="77777777" w:rsidR="00ED20CE" w:rsidRDefault="00ED20CE" w:rsidP="00ED20CE">
      <w:pPr>
        <w:pStyle w:val="ListParagraph"/>
        <w:numPr>
          <w:ilvl w:val="0"/>
          <w:numId w:val="26"/>
        </w:numPr>
      </w:pPr>
      <w:r>
        <w:t>Helmy Beckey</w:t>
      </w:r>
    </w:p>
    <w:p w14:paraId="2F0D385D" w14:textId="4E6D4C0B" w:rsidR="00B94B34" w:rsidRDefault="00B94B34">
      <w:r>
        <w:br w:type="page"/>
      </w:r>
    </w:p>
    <w:p w14:paraId="29382320" w14:textId="3971673F" w:rsidR="00ED20CE" w:rsidRDefault="00ED20CE" w:rsidP="00ED20CE">
      <w:r w:rsidRPr="00F35943">
        <w:rPr>
          <w:b/>
          <w:u w:val="single"/>
        </w:rPr>
        <w:lastRenderedPageBreak/>
        <w:t>Answer</w:t>
      </w:r>
      <w:r w:rsidRPr="00F35943">
        <w:rPr>
          <w:b/>
        </w:rPr>
        <w:t>:</w:t>
      </w:r>
      <w:r>
        <w:t xml:space="preserve"> Dan Davis. He was successful on 28 consecutive climbs with Fred Beckey, which was all the climbs that Davis and Beckey </w:t>
      </w:r>
      <w:r w:rsidR="00F35943">
        <w:t>d</w:t>
      </w:r>
      <w:r>
        <w:t>id together.</w:t>
      </w:r>
    </w:p>
    <w:p w14:paraId="7B8B4B12" w14:textId="44DAC66C" w:rsidR="00ED20CE" w:rsidRPr="00B94B34" w:rsidRDefault="00ED20CE"/>
    <w:p w14:paraId="17FAF607" w14:textId="77777777" w:rsidR="00B94B34" w:rsidRPr="00B94B34" w:rsidRDefault="00B94B34"/>
    <w:p w14:paraId="7FFE2F3D" w14:textId="75EEEA74" w:rsidR="009674AA" w:rsidRDefault="009674AA" w:rsidP="00C27F51">
      <w:r w:rsidRPr="00986C36">
        <w:rPr>
          <w:b/>
          <w:u w:val="single"/>
        </w:rPr>
        <w:t>Question #</w:t>
      </w:r>
      <w:r w:rsidR="00E92B30">
        <w:rPr>
          <w:b/>
          <w:u w:val="single"/>
        </w:rPr>
        <w:t>6</w:t>
      </w:r>
      <w:r w:rsidRPr="00986C36">
        <w:rPr>
          <w:b/>
          <w:u w:val="single"/>
        </w:rPr>
        <w:t>:</w:t>
      </w:r>
      <w:r>
        <w:t xml:space="preserve"> Two-part question</w:t>
      </w:r>
      <w:r w:rsidR="00E92B30">
        <w:t>.</w:t>
      </w:r>
    </w:p>
    <w:p w14:paraId="3209026E" w14:textId="1EAF13EC" w:rsidR="009674AA" w:rsidRDefault="009674AA" w:rsidP="00C27F51"/>
    <w:p w14:paraId="3D9C1608" w14:textId="6736DFDF" w:rsidR="009674AA" w:rsidRDefault="009674AA" w:rsidP="00C27F51">
      <w:r>
        <w:t xml:space="preserve">What peak is Fred Beckey on </w:t>
      </w:r>
      <w:r w:rsidR="00655D77">
        <w:t>top</w:t>
      </w:r>
      <w:r>
        <w:t xml:space="preserve"> of?</w:t>
      </w:r>
    </w:p>
    <w:p w14:paraId="0549E3D7" w14:textId="5C9B8C02" w:rsidR="009674AA" w:rsidRDefault="009674AA" w:rsidP="00C27F51">
      <w:r>
        <w:t>What year is it?</w:t>
      </w:r>
    </w:p>
    <w:p w14:paraId="56570F3A" w14:textId="64F0107D" w:rsidR="009674AA" w:rsidRDefault="009674AA" w:rsidP="00C27F51"/>
    <w:p w14:paraId="68B5853E" w14:textId="5F792434" w:rsidR="009674AA" w:rsidRDefault="009674AA" w:rsidP="00C27F51">
      <w:r>
        <w:rPr>
          <w:noProof/>
        </w:rPr>
        <w:drawing>
          <wp:inline distT="0" distB="0" distL="0" distR="0" wp14:anchorId="0CDBFC6F" wp14:editId="5A07273D">
            <wp:extent cx="5943600" cy="6250305"/>
            <wp:effectExtent l="0" t="0" r="0" b="0"/>
            <wp:docPr id="3" name="Picture 3" descr="A snow covered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02827.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250305"/>
                    </a:xfrm>
                    <a:prstGeom prst="rect">
                      <a:avLst/>
                    </a:prstGeom>
                  </pic:spPr>
                </pic:pic>
              </a:graphicData>
            </a:graphic>
          </wp:inline>
        </w:drawing>
      </w:r>
    </w:p>
    <w:p w14:paraId="0E999B3F" w14:textId="77777777" w:rsidR="00B94B34" w:rsidRDefault="00B94B34">
      <w:r>
        <w:br w:type="page"/>
      </w:r>
    </w:p>
    <w:p w14:paraId="5D9EFA4F" w14:textId="40B22DF3" w:rsidR="009674AA" w:rsidRDefault="009674AA" w:rsidP="00C27F51">
      <w:r w:rsidRPr="00F35943">
        <w:rPr>
          <w:b/>
          <w:u w:val="single"/>
        </w:rPr>
        <w:lastRenderedPageBreak/>
        <w:t>Answer</w:t>
      </w:r>
      <w:r w:rsidRPr="00F35943">
        <w:rPr>
          <w:b/>
        </w:rPr>
        <w:t>:</w:t>
      </w:r>
      <w:r>
        <w:t xml:space="preserve"> South Early Winter Spire,</w:t>
      </w:r>
      <w:r w:rsidR="00655D77">
        <w:t xml:space="preserve"> on</w:t>
      </w:r>
      <w:r>
        <w:t xml:space="preserve"> September 29, 1968.</w:t>
      </w:r>
    </w:p>
    <w:p w14:paraId="10CEF4F1" w14:textId="6E977EC4" w:rsidR="009674AA" w:rsidRDefault="009674AA" w:rsidP="00C27F51"/>
    <w:p w14:paraId="44E70E67" w14:textId="2F4CB354" w:rsidR="009674AA" w:rsidRDefault="009674AA" w:rsidP="00C27F51">
      <w:r>
        <w:t>FYI: Doug Leen and Fred Beckey established a new route, via the East Buttress Direct. In the background, left to right are: Burgundy Spire, Chiant</w:t>
      </w:r>
      <w:r w:rsidR="000C41CF">
        <w:t>i</w:t>
      </w:r>
      <w:r>
        <w:t xml:space="preserve"> Spire, Pernod Spire, Chablis Spire, Silver Star Mountain-West Peak and Silver Star Mountain-East Peak.</w:t>
      </w:r>
    </w:p>
    <w:p w14:paraId="2C885FE7" w14:textId="548ABC3F" w:rsidR="00330B77" w:rsidRDefault="00330B77" w:rsidP="00C27F51">
      <w:r>
        <w:t>Photo by: Doug Leen. Summit Magazine, December 1969</w:t>
      </w:r>
      <w:r w:rsidR="00227C0D">
        <w:t>.</w:t>
      </w:r>
      <w:r w:rsidR="002379EB">
        <w:t xml:space="preserve"> </w:t>
      </w:r>
      <w:r w:rsidR="002379EB" w:rsidRPr="00E92B30">
        <w:rPr>
          <w:i/>
        </w:rPr>
        <w:t xml:space="preserve">South </w:t>
      </w:r>
      <w:r w:rsidR="00ED20CE" w:rsidRPr="00E92B30">
        <w:rPr>
          <w:i/>
        </w:rPr>
        <w:t>E</w:t>
      </w:r>
      <w:r w:rsidR="002379EB" w:rsidRPr="00E92B30">
        <w:rPr>
          <w:i/>
        </w:rPr>
        <w:t xml:space="preserve">arly </w:t>
      </w:r>
      <w:r w:rsidR="00ED20CE" w:rsidRPr="00E92B30">
        <w:rPr>
          <w:i/>
        </w:rPr>
        <w:t>W</w:t>
      </w:r>
      <w:r w:rsidR="002379EB" w:rsidRPr="00E92B30">
        <w:rPr>
          <w:i/>
        </w:rPr>
        <w:t>inter Spire</w:t>
      </w:r>
      <w:r w:rsidR="00E92B30">
        <w:rPr>
          <w:i/>
        </w:rPr>
        <w:t>,</w:t>
      </w:r>
      <w:r w:rsidR="002379EB">
        <w:t xml:space="preserve"> </w:t>
      </w:r>
      <w:r w:rsidR="00227C0D">
        <w:t xml:space="preserve">pages 16-21, </w:t>
      </w:r>
      <w:r w:rsidR="002379EB">
        <w:t>by Fred Beckey.</w:t>
      </w:r>
    </w:p>
    <w:p w14:paraId="0CE5FA8D" w14:textId="11BD2763" w:rsidR="00330B77" w:rsidRDefault="00330B77" w:rsidP="00C27F51"/>
    <w:p w14:paraId="209CC753" w14:textId="77777777" w:rsidR="00B94B34" w:rsidRDefault="00B94B34" w:rsidP="00C27F51"/>
    <w:p w14:paraId="4B1010EC" w14:textId="230AF1E7" w:rsidR="000C41CF" w:rsidRDefault="000C41CF" w:rsidP="00C27F51">
      <w:r w:rsidRPr="0063346B">
        <w:rPr>
          <w:b/>
          <w:u w:val="single"/>
        </w:rPr>
        <w:t>Question #</w:t>
      </w:r>
      <w:r w:rsidR="00E92B30">
        <w:rPr>
          <w:b/>
          <w:u w:val="single"/>
        </w:rPr>
        <w:t>7</w:t>
      </w:r>
      <w:r w:rsidR="009234CD" w:rsidRPr="0063346B">
        <w:rPr>
          <w:b/>
          <w:u w:val="single"/>
        </w:rPr>
        <w:t>:</w:t>
      </w:r>
      <w:r w:rsidR="009234CD">
        <w:t xml:space="preserve"> Four-part question.</w:t>
      </w:r>
    </w:p>
    <w:p w14:paraId="70BD0FA3" w14:textId="200DDCBF" w:rsidR="009234CD" w:rsidRDefault="009234CD" w:rsidP="00C27F51"/>
    <w:p w14:paraId="4EDA6107" w14:textId="10887137" w:rsidR="009234CD" w:rsidRDefault="009234CD" w:rsidP="00C27F51">
      <w:r>
        <w:t xml:space="preserve">See if you have </w:t>
      </w:r>
      <w:r w:rsidR="0063346B">
        <w:t>hawkeyes</w:t>
      </w:r>
      <w:r>
        <w:t xml:space="preserve"> and </w:t>
      </w:r>
      <w:r w:rsidR="006F5CB3">
        <w:t>can</w:t>
      </w:r>
      <w:r>
        <w:t xml:space="preserve"> identify </w:t>
      </w:r>
      <w:r w:rsidR="00F35943">
        <w:t xml:space="preserve">which person is </w:t>
      </w:r>
      <w:r>
        <w:t>Fred Beckey in this photograph.</w:t>
      </w:r>
    </w:p>
    <w:p w14:paraId="13F618B8" w14:textId="77777777" w:rsidR="00655D77" w:rsidRDefault="00655D77" w:rsidP="00C27F51"/>
    <w:p w14:paraId="34C3621A" w14:textId="7A183D80" w:rsidR="009234CD" w:rsidRDefault="009234CD" w:rsidP="00C27F51">
      <w:r>
        <w:t xml:space="preserve">What mountain is this group </w:t>
      </w:r>
      <w:r w:rsidR="00ED20CE">
        <w:t xml:space="preserve">of climbers </w:t>
      </w:r>
      <w:r>
        <w:t>on the summit of?</w:t>
      </w:r>
    </w:p>
    <w:p w14:paraId="36ECE304" w14:textId="77777777" w:rsidR="00655D77" w:rsidRDefault="00655D77" w:rsidP="00C27F51"/>
    <w:p w14:paraId="2C9B91F4" w14:textId="38CDCE92" w:rsidR="009234CD" w:rsidRDefault="009234CD" w:rsidP="00C27F51">
      <w:r>
        <w:t xml:space="preserve">What </w:t>
      </w:r>
      <w:r w:rsidR="003C42B9">
        <w:t>club</w:t>
      </w:r>
      <w:r>
        <w:t xml:space="preserve"> of climbers is Fred Beckey with?</w:t>
      </w:r>
    </w:p>
    <w:p w14:paraId="4A7A80C5" w14:textId="77777777" w:rsidR="00655D77" w:rsidRDefault="00655D77" w:rsidP="00C27F51"/>
    <w:p w14:paraId="1E858A81" w14:textId="3D7E7D95" w:rsidR="009234CD" w:rsidRDefault="009234CD" w:rsidP="00C27F51">
      <w:r>
        <w:t>What year is it?</w:t>
      </w:r>
    </w:p>
    <w:p w14:paraId="5DE193B9" w14:textId="31ECF986" w:rsidR="000C41CF" w:rsidRDefault="000C41CF" w:rsidP="00C27F51"/>
    <w:p w14:paraId="6B2D50EF" w14:textId="0A18BBC2" w:rsidR="000C41CF" w:rsidRDefault="009234CD" w:rsidP="00C27F51">
      <w:r>
        <w:rPr>
          <w:noProof/>
        </w:rPr>
        <w:drawing>
          <wp:inline distT="0" distB="0" distL="0" distR="0" wp14:anchorId="64D3A48A" wp14:editId="13E317E7">
            <wp:extent cx="5559552" cy="2889504"/>
            <wp:effectExtent l="0" t="0" r="3175" b="6350"/>
            <wp:docPr id="4"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089.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59552" cy="2889504"/>
                    </a:xfrm>
                    <a:prstGeom prst="rect">
                      <a:avLst/>
                    </a:prstGeom>
                  </pic:spPr>
                </pic:pic>
              </a:graphicData>
            </a:graphic>
          </wp:inline>
        </w:drawing>
      </w:r>
    </w:p>
    <w:p w14:paraId="71E7B5D9" w14:textId="39978422" w:rsidR="00B94B34" w:rsidRDefault="00B94B34">
      <w:r>
        <w:br w:type="page"/>
      </w:r>
    </w:p>
    <w:p w14:paraId="04B4E30C" w14:textId="72EB46A2" w:rsidR="009234CD" w:rsidRPr="00B94B34" w:rsidRDefault="00B94B34" w:rsidP="00C27F51">
      <w:pPr>
        <w:rPr>
          <w:b/>
        </w:rPr>
      </w:pPr>
      <w:r w:rsidRPr="00B94B34">
        <w:rPr>
          <w:b/>
          <w:u w:val="single"/>
        </w:rPr>
        <w:lastRenderedPageBreak/>
        <w:t>Answers</w:t>
      </w:r>
      <w:r w:rsidRPr="00B94B34">
        <w:rPr>
          <w:b/>
        </w:rPr>
        <w:t>:</w:t>
      </w:r>
    </w:p>
    <w:p w14:paraId="47019DAD" w14:textId="77777777" w:rsidR="00B94B34" w:rsidRDefault="00B94B34" w:rsidP="00C27F51"/>
    <w:p w14:paraId="11DFCDC2" w14:textId="77777777" w:rsidR="00F35943" w:rsidRDefault="009234CD" w:rsidP="003C42B9">
      <w:r>
        <w:t>Fred Beckey is standing at the far left</w:t>
      </w:r>
      <w:r w:rsidR="003C42B9">
        <w:t>.</w:t>
      </w:r>
    </w:p>
    <w:p w14:paraId="52B6AD71" w14:textId="5D6BF696" w:rsidR="003C42B9" w:rsidRDefault="009234CD" w:rsidP="003C42B9">
      <w:r>
        <w:t xml:space="preserve"> </w:t>
      </w:r>
    </w:p>
    <w:p w14:paraId="31987CB4" w14:textId="51E54937" w:rsidR="009234CD" w:rsidRDefault="009234CD" w:rsidP="00C27F51">
      <w:r>
        <w:t>The group is on the summit of Mt Baker.</w:t>
      </w:r>
    </w:p>
    <w:p w14:paraId="6436B698" w14:textId="77777777" w:rsidR="00F35943" w:rsidRDefault="00F35943" w:rsidP="00C27F51"/>
    <w:p w14:paraId="5BA1E99A" w14:textId="2207C97A" w:rsidR="00986C36" w:rsidRDefault="009234CD" w:rsidP="00C27F51">
      <w:r>
        <w:t xml:space="preserve">The </w:t>
      </w:r>
      <w:r w:rsidR="003C42B9">
        <w:t>club of climbers are</w:t>
      </w:r>
      <w:r>
        <w:t xml:space="preserve"> the Iowa Mountaineers, which was affiliated with the University of Iowa</w:t>
      </w:r>
      <w:r w:rsidR="0063346B">
        <w:t xml:space="preserve"> at that time</w:t>
      </w:r>
      <w:r>
        <w:t xml:space="preserve">. </w:t>
      </w:r>
    </w:p>
    <w:p w14:paraId="1FC90226" w14:textId="77777777" w:rsidR="00F35943" w:rsidRDefault="00F35943" w:rsidP="00C27F51"/>
    <w:p w14:paraId="72888F1A" w14:textId="28262D3B" w:rsidR="009234CD" w:rsidRDefault="009234CD" w:rsidP="00C27F51">
      <w:r>
        <w:t>The date was August 27, 1949.</w:t>
      </w:r>
    </w:p>
    <w:p w14:paraId="432ABAA0" w14:textId="351F05F7" w:rsidR="009234CD" w:rsidRDefault="009234CD" w:rsidP="00C27F51"/>
    <w:p w14:paraId="34D7EC38" w14:textId="3732E81E" w:rsidR="003C42B9" w:rsidRDefault="003C42B9" w:rsidP="003C42B9">
      <w:r>
        <w:t xml:space="preserve">Here is what Beckey stated in his book </w:t>
      </w:r>
      <w:r w:rsidRPr="003C42B9">
        <w:rPr>
          <w:i/>
        </w:rPr>
        <w:t>Challenge of the North Cascades</w:t>
      </w:r>
      <w:r>
        <w:t>, in the Appendix: Chronology of Climbs for 1949 on page 265:</w:t>
      </w:r>
      <w:r w:rsidR="00B94B34">
        <w:t xml:space="preserve"> </w:t>
      </w:r>
      <w:r>
        <w:t>Baker via Coleman Glacier. Climbed in swim suit.</w:t>
      </w:r>
    </w:p>
    <w:p w14:paraId="02349DA4" w14:textId="4E9B7E9D" w:rsidR="003C42B9" w:rsidRDefault="003C42B9" w:rsidP="00C27F51"/>
    <w:p w14:paraId="747F4EB0" w14:textId="5A775F80" w:rsidR="006A1028" w:rsidRDefault="002379EB">
      <w:r>
        <w:t>Photo by: Edith Stettner. The Iowa Climber Volume III, No. 3, 1950</w:t>
      </w:r>
      <w:r w:rsidR="00227C0D">
        <w:t>.</w:t>
      </w:r>
      <w:r>
        <w:t xml:space="preserve"> </w:t>
      </w:r>
      <w:r w:rsidRPr="00E92B30">
        <w:rPr>
          <w:i/>
        </w:rPr>
        <w:t>Washington Climbing Holiday</w:t>
      </w:r>
      <w:r w:rsidR="00E92B30">
        <w:t>,</w:t>
      </w:r>
      <w:r>
        <w:t xml:space="preserve"> </w:t>
      </w:r>
      <w:r w:rsidR="008E5158">
        <w:t>page 64. B</w:t>
      </w:r>
      <w:r>
        <w:t>y Joan Cox.</w:t>
      </w:r>
    </w:p>
    <w:p w14:paraId="30979634" w14:textId="426A2786" w:rsidR="00B94B34" w:rsidRDefault="00B94B34"/>
    <w:p w14:paraId="7D7B2953" w14:textId="77777777" w:rsidR="00B94B34" w:rsidRDefault="00B94B34"/>
    <w:p w14:paraId="1AA5A2ED" w14:textId="09200863" w:rsidR="006A1028" w:rsidRDefault="006A1028" w:rsidP="006A1028">
      <w:r w:rsidRPr="00F30D03">
        <w:rPr>
          <w:b/>
          <w:u w:val="single"/>
        </w:rPr>
        <w:t>Question: #</w:t>
      </w:r>
      <w:r>
        <w:rPr>
          <w:b/>
          <w:u w:val="single"/>
        </w:rPr>
        <w:t>8</w:t>
      </w:r>
      <w:r w:rsidRPr="00F30D03">
        <w:rPr>
          <w:b/>
          <w:u w:val="single"/>
        </w:rPr>
        <w:t>:</w:t>
      </w:r>
      <w:r>
        <w:t xml:space="preserve"> Who is the person who made the most consecutive climbs which were either a first ascent or new route with Fred Beckey?</w:t>
      </w:r>
    </w:p>
    <w:p w14:paraId="5F680CC7" w14:textId="77777777" w:rsidR="006A1028" w:rsidRDefault="006A1028" w:rsidP="006A1028"/>
    <w:p w14:paraId="35BF0E5A" w14:textId="77777777" w:rsidR="006A1028" w:rsidRDefault="006A1028" w:rsidP="006A1028">
      <w:pPr>
        <w:pStyle w:val="ListParagraph"/>
        <w:numPr>
          <w:ilvl w:val="0"/>
          <w:numId w:val="27"/>
        </w:numPr>
      </w:pPr>
      <w:r>
        <w:t>Steve Marts</w:t>
      </w:r>
    </w:p>
    <w:p w14:paraId="7D966749" w14:textId="77777777" w:rsidR="006A1028" w:rsidRDefault="006A1028" w:rsidP="006A1028">
      <w:pPr>
        <w:pStyle w:val="ListParagraph"/>
        <w:numPr>
          <w:ilvl w:val="0"/>
          <w:numId w:val="27"/>
        </w:numPr>
      </w:pPr>
      <w:r>
        <w:t>Eric Bjornstad</w:t>
      </w:r>
    </w:p>
    <w:p w14:paraId="0E055E7F" w14:textId="77777777" w:rsidR="006A1028" w:rsidRDefault="006A1028" w:rsidP="006A1028">
      <w:pPr>
        <w:pStyle w:val="ListParagraph"/>
        <w:numPr>
          <w:ilvl w:val="0"/>
          <w:numId w:val="27"/>
        </w:numPr>
      </w:pPr>
      <w:r>
        <w:t>Pete Schoening</w:t>
      </w:r>
    </w:p>
    <w:p w14:paraId="7F06F517" w14:textId="77777777" w:rsidR="006A1028" w:rsidRDefault="006A1028" w:rsidP="006A1028">
      <w:pPr>
        <w:pStyle w:val="ListParagraph"/>
        <w:numPr>
          <w:ilvl w:val="0"/>
          <w:numId w:val="27"/>
        </w:numPr>
      </w:pPr>
      <w:r>
        <w:t>Dan Davis</w:t>
      </w:r>
    </w:p>
    <w:p w14:paraId="48F57415" w14:textId="77777777" w:rsidR="006A1028" w:rsidRDefault="006A1028" w:rsidP="006A1028">
      <w:pPr>
        <w:pStyle w:val="ListParagraph"/>
        <w:numPr>
          <w:ilvl w:val="0"/>
          <w:numId w:val="27"/>
        </w:numPr>
      </w:pPr>
      <w:r>
        <w:t>Don Gordon</w:t>
      </w:r>
    </w:p>
    <w:p w14:paraId="0B7325DF" w14:textId="78ED59B3" w:rsidR="00B94B34" w:rsidRDefault="00B94B34">
      <w:r>
        <w:br w:type="page"/>
      </w:r>
    </w:p>
    <w:p w14:paraId="5B808020" w14:textId="77777777" w:rsidR="006A1028" w:rsidRDefault="006A1028" w:rsidP="006A1028">
      <w:r w:rsidRPr="00B94B34">
        <w:rPr>
          <w:b/>
          <w:u w:val="single"/>
        </w:rPr>
        <w:lastRenderedPageBreak/>
        <w:t>Answer</w:t>
      </w:r>
      <w:r w:rsidRPr="00B94B34">
        <w:rPr>
          <w:b/>
        </w:rPr>
        <w:t>:</w:t>
      </w:r>
      <w:r>
        <w:t xml:space="preserve"> Dan Davis. He and Fred Beckey climbed together on 14 consecutive climbs which were either a first ascent or new route during 1962-1963.</w:t>
      </w:r>
    </w:p>
    <w:p w14:paraId="6BC03A97" w14:textId="720C9DED" w:rsidR="006A1028" w:rsidRDefault="006A1028" w:rsidP="006A1028"/>
    <w:p w14:paraId="691373E6" w14:textId="77777777" w:rsidR="00B94B34" w:rsidRDefault="00B94B34" w:rsidP="006A1028"/>
    <w:p w14:paraId="4894B36F" w14:textId="2C6E0375" w:rsidR="006A1028" w:rsidRDefault="006A1028" w:rsidP="006A1028">
      <w:r w:rsidRPr="00F30D03">
        <w:rPr>
          <w:b/>
          <w:u w:val="single"/>
        </w:rPr>
        <w:t>Question #</w:t>
      </w:r>
      <w:r>
        <w:rPr>
          <w:b/>
          <w:u w:val="single"/>
        </w:rPr>
        <w:t>9</w:t>
      </w:r>
      <w:r w:rsidRPr="00F30D03">
        <w:rPr>
          <w:b/>
          <w:u w:val="single"/>
        </w:rPr>
        <w:t>:</w:t>
      </w:r>
      <w:r>
        <w:t xml:space="preserve"> True or false. Did Fred Beckey and his climbing partner(s) make the first winter ascent of Mt Robson?</w:t>
      </w:r>
    </w:p>
    <w:p w14:paraId="0BB4777A" w14:textId="2A52207D" w:rsidR="00B94B34" w:rsidRDefault="00B94B34">
      <w:r>
        <w:br w:type="page"/>
      </w:r>
    </w:p>
    <w:p w14:paraId="2558481B" w14:textId="77777777" w:rsidR="006A1028" w:rsidRDefault="006A1028" w:rsidP="006A1028">
      <w:r w:rsidRPr="00B94B34">
        <w:rPr>
          <w:b/>
          <w:u w:val="single"/>
        </w:rPr>
        <w:lastRenderedPageBreak/>
        <w:t>Answer</w:t>
      </w:r>
      <w:r w:rsidRPr="00B94B34">
        <w:rPr>
          <w:b/>
        </w:rPr>
        <w:t>:</w:t>
      </w:r>
      <w:r>
        <w:t xml:space="preserve"> Close, but not quite.</w:t>
      </w:r>
    </w:p>
    <w:p w14:paraId="46D303E8" w14:textId="77777777" w:rsidR="006A1028" w:rsidRDefault="006A1028" w:rsidP="006A1028"/>
    <w:p w14:paraId="2849BBCA" w14:textId="076B0A3A" w:rsidR="006A1028" w:rsidRDefault="006A1028" w:rsidP="006A1028">
      <w:r>
        <w:t>Beckey was in Colorado when he received a phone call from Alex Bertulis that the conditions and weather were right for an attempt on Mt</w:t>
      </w:r>
      <w:r w:rsidR="008E5158">
        <w:t>.</w:t>
      </w:r>
      <w:r>
        <w:t xml:space="preserve"> Robson. Bertulis soon left Seattle with Leif-Norman Patterson for British Columbia. Meanwhile Beckey left Colorado and arrived in Seattle but needed to find an available climbing partner. Finally, he recruited Tom Stewart and they soon left for Mt</w:t>
      </w:r>
      <w:r w:rsidR="008E5158">
        <w:t>.</w:t>
      </w:r>
      <w:r>
        <w:t xml:space="preserve"> Robson.</w:t>
      </w:r>
    </w:p>
    <w:p w14:paraId="2FB60C6D" w14:textId="77777777" w:rsidR="006A1028" w:rsidRDefault="006A1028" w:rsidP="006A1028"/>
    <w:p w14:paraId="7607757B" w14:textId="22719ABD" w:rsidR="006A1028" w:rsidRDefault="006A1028" w:rsidP="006A1028">
      <w:r>
        <w:t>Meanwhile Bertulis and Patters</w:t>
      </w:r>
      <w:r w:rsidR="0084410C">
        <w:t>o</w:t>
      </w:r>
      <w:r>
        <w:t>n arrived at Mt</w:t>
      </w:r>
      <w:r w:rsidR="008E5158">
        <w:t>.</w:t>
      </w:r>
      <w:r>
        <w:t xml:space="preserve"> Robson and began their ascent of </w:t>
      </w:r>
      <w:r w:rsidR="008E5158">
        <w:t>mountain</w:t>
      </w:r>
      <w:r>
        <w:t xml:space="preserve"> via the Tumbling Glacier &amp; Helmet Col Route. Beckey and Stewart arrived one day after Bertulis and Patters</w:t>
      </w:r>
      <w:r w:rsidR="0084410C">
        <w:t>o</w:t>
      </w:r>
      <w:r>
        <w:t xml:space="preserve">n arrival and began their climb of Mt Robson via the Robson Glacier, Kain East Face Route. </w:t>
      </w:r>
    </w:p>
    <w:p w14:paraId="1732DF41" w14:textId="77777777" w:rsidR="006A1028" w:rsidRDefault="006A1028" w:rsidP="006A1028"/>
    <w:p w14:paraId="15AB85ED" w14:textId="5FBE4884" w:rsidR="006A1028" w:rsidRDefault="006A1028" w:rsidP="006A1028">
      <w:r>
        <w:t>Bertulis and Patters</w:t>
      </w:r>
      <w:r w:rsidR="0084410C">
        <w:t>o</w:t>
      </w:r>
      <w:r>
        <w:t>n arrived at the summit of Mt</w:t>
      </w:r>
      <w:r w:rsidR="008E5158">
        <w:t>.</w:t>
      </w:r>
      <w:r>
        <w:t xml:space="preserve"> Robson two hours before Beckey and Stewart. They met Beckey and Stewart for the first time during their descent, several feet beneath the summit.</w:t>
      </w:r>
    </w:p>
    <w:p w14:paraId="35AEF1EB" w14:textId="138382B7" w:rsidR="0084410C" w:rsidRDefault="0084410C" w:rsidP="006A1028"/>
    <w:p w14:paraId="373A5EC1" w14:textId="3F4E1085" w:rsidR="0084410C" w:rsidRDefault="0084410C" w:rsidP="006A1028">
      <w:r>
        <w:t xml:space="preserve">Below is a front-page article and photograph from </w:t>
      </w:r>
      <w:r w:rsidR="008C292D">
        <w:t>the</w:t>
      </w:r>
      <w:r w:rsidRPr="0084410C">
        <w:rPr>
          <w:i/>
        </w:rPr>
        <w:t xml:space="preserve"> </w:t>
      </w:r>
      <w:r w:rsidR="008C292D">
        <w:rPr>
          <w:i/>
        </w:rPr>
        <w:t xml:space="preserve">The </w:t>
      </w:r>
      <w:r w:rsidRPr="0084410C">
        <w:rPr>
          <w:i/>
        </w:rPr>
        <w:t>Province</w:t>
      </w:r>
      <w:r>
        <w:t xml:space="preserve"> newspaper in Vancouver, about the climb.</w:t>
      </w:r>
    </w:p>
    <w:p w14:paraId="688BE3BA" w14:textId="0E54D097" w:rsidR="0084410C" w:rsidRDefault="0084410C">
      <w:r>
        <w:br w:type="page"/>
      </w:r>
    </w:p>
    <w:p w14:paraId="66D2E574" w14:textId="13E150F9" w:rsidR="00102844" w:rsidRDefault="0084410C" w:rsidP="006A1028">
      <w:r>
        <w:lastRenderedPageBreak/>
        <w:t>Patterson proudly holding up his ice axe with the Norwegian flag attached to the shaft.</w:t>
      </w:r>
    </w:p>
    <w:p w14:paraId="3E87C8F9" w14:textId="77777777" w:rsidR="0084410C" w:rsidRDefault="0084410C" w:rsidP="006A1028"/>
    <w:p w14:paraId="42FFC1CF" w14:textId="693893BB" w:rsidR="00102844" w:rsidRDefault="00102844" w:rsidP="006A1028">
      <w:r>
        <w:rPr>
          <w:noProof/>
        </w:rPr>
        <w:drawing>
          <wp:inline distT="0" distB="0" distL="0" distR="0" wp14:anchorId="3A886EA3" wp14:editId="7695EC88">
            <wp:extent cx="5943600" cy="4975860"/>
            <wp:effectExtent l="0" t="0" r="0" b="0"/>
            <wp:docPr id="5" name="Picture 5" descr="A vintage photo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15-65MtRobsonFWAPhoto (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975860"/>
                    </a:xfrm>
                    <a:prstGeom prst="rect">
                      <a:avLst/>
                    </a:prstGeom>
                  </pic:spPr>
                </pic:pic>
              </a:graphicData>
            </a:graphic>
          </wp:inline>
        </w:drawing>
      </w:r>
    </w:p>
    <w:p w14:paraId="703D893F" w14:textId="40A1CFFC" w:rsidR="006A1028" w:rsidRDefault="008C292D" w:rsidP="006A1028">
      <w:r>
        <w:rPr>
          <w:i/>
        </w:rPr>
        <w:t xml:space="preserve">The </w:t>
      </w:r>
      <w:r w:rsidR="0084410C" w:rsidRPr="0084410C">
        <w:rPr>
          <w:i/>
        </w:rPr>
        <w:t>Province</w:t>
      </w:r>
      <w:r w:rsidR="0084410C">
        <w:t>, March 15, 1965, 1. Photo by Alex Bertulis.</w:t>
      </w:r>
    </w:p>
    <w:p w14:paraId="4A8870D0" w14:textId="54BEAA09" w:rsidR="00102844" w:rsidRDefault="00102844" w:rsidP="006A1028">
      <w:r>
        <w:rPr>
          <w:noProof/>
        </w:rPr>
        <w:lastRenderedPageBreak/>
        <w:drawing>
          <wp:inline distT="0" distB="0" distL="0" distR="0" wp14:anchorId="318DF569" wp14:editId="54697B8D">
            <wp:extent cx="5943600" cy="3773805"/>
            <wp:effectExtent l="0" t="0" r="0" b="0"/>
            <wp:docPr id="6" name="Picture 6"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5-65MtRobsonFWAArticle (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73805"/>
                    </a:xfrm>
                    <a:prstGeom prst="rect">
                      <a:avLst/>
                    </a:prstGeom>
                  </pic:spPr>
                </pic:pic>
              </a:graphicData>
            </a:graphic>
          </wp:inline>
        </w:drawing>
      </w:r>
    </w:p>
    <w:p w14:paraId="11218326" w14:textId="44E1EA6D" w:rsidR="0084410C" w:rsidRDefault="008C292D" w:rsidP="0084410C">
      <w:r>
        <w:rPr>
          <w:i/>
        </w:rPr>
        <w:t xml:space="preserve">The </w:t>
      </w:r>
      <w:r w:rsidR="0084410C" w:rsidRPr="0084410C">
        <w:rPr>
          <w:i/>
        </w:rPr>
        <w:t>Province</w:t>
      </w:r>
      <w:r w:rsidR="0084410C">
        <w:t>, March 15, 1965, p 1.</w:t>
      </w:r>
    </w:p>
    <w:p w14:paraId="1CAB4C49" w14:textId="42955C69" w:rsidR="009F59FF" w:rsidRDefault="009F59FF">
      <w:r>
        <w:br w:type="page"/>
      </w:r>
    </w:p>
    <w:p w14:paraId="51BF2782" w14:textId="5C7EE6EC" w:rsidR="0084410C" w:rsidRDefault="0084410C" w:rsidP="006A1028">
      <w:r w:rsidRPr="0084410C">
        <w:rPr>
          <w:b/>
          <w:u w:val="single"/>
        </w:rPr>
        <w:lastRenderedPageBreak/>
        <w:t>Question #10:</w:t>
      </w:r>
      <w:r>
        <w:t xml:space="preserve"> Answer the following questions about this photograph</w:t>
      </w:r>
      <w:r w:rsidR="001305B7">
        <w:t>.</w:t>
      </w:r>
    </w:p>
    <w:p w14:paraId="1FCE8C39" w14:textId="51E633BC" w:rsidR="0084410C" w:rsidRDefault="0084410C" w:rsidP="006A1028"/>
    <w:p w14:paraId="075B82A6" w14:textId="61844BA9" w:rsidR="0084410C" w:rsidRDefault="0084410C" w:rsidP="006A1028">
      <w:r>
        <w:rPr>
          <w:noProof/>
        </w:rPr>
        <w:drawing>
          <wp:inline distT="0" distB="0" distL="0" distR="0" wp14:anchorId="2B5778E6" wp14:editId="3B2C3435">
            <wp:extent cx="5943600" cy="3253740"/>
            <wp:effectExtent l="0" t="0" r="0" b="3810"/>
            <wp:docPr id="7" name="Picture 7"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eckeyClamEatingContestMay231953 (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14:paraId="2A837B64" w14:textId="4161FA83" w:rsidR="0084410C" w:rsidRDefault="0084410C" w:rsidP="006A1028"/>
    <w:p w14:paraId="731D0B2C" w14:textId="3F105A8D" w:rsidR="0084410C" w:rsidRDefault="0084410C" w:rsidP="0084410C">
      <w:r>
        <w:t>Identify which person is Fred Beckey.</w:t>
      </w:r>
    </w:p>
    <w:p w14:paraId="3C4282CF" w14:textId="2B947DD4" w:rsidR="0084410C" w:rsidRDefault="0084410C" w:rsidP="0084410C">
      <w:r>
        <w:t>What are the</w:t>
      </w:r>
      <w:r w:rsidR="00AA7418">
        <w:t>se</w:t>
      </w:r>
      <w:r>
        <w:t xml:space="preserve"> people doing?</w:t>
      </w:r>
    </w:p>
    <w:p w14:paraId="5EA1015C" w14:textId="636D2EF0" w:rsidR="0084410C" w:rsidRDefault="0084410C" w:rsidP="0084410C">
      <w:r>
        <w:t xml:space="preserve">Where </w:t>
      </w:r>
      <w:r w:rsidR="009F59FF">
        <w:t>wa</w:t>
      </w:r>
      <w:r>
        <w:t>s the photograph</w:t>
      </w:r>
      <w:r w:rsidR="009F59FF">
        <w:t xml:space="preserve"> taken</w:t>
      </w:r>
      <w:r>
        <w:t>?</w:t>
      </w:r>
    </w:p>
    <w:p w14:paraId="61BE0F2B" w14:textId="77777777" w:rsidR="0084410C" w:rsidRDefault="0084410C" w:rsidP="0084410C">
      <w:r>
        <w:t>When was the photograph taken?</w:t>
      </w:r>
    </w:p>
    <w:p w14:paraId="66D44C14" w14:textId="7D2F9723" w:rsidR="00A4540B" w:rsidRDefault="00A4540B">
      <w:r>
        <w:br w:type="page"/>
      </w:r>
    </w:p>
    <w:p w14:paraId="79CE1C35" w14:textId="796F9354" w:rsidR="0084410C" w:rsidRPr="00CF3DCD" w:rsidRDefault="00CF3DCD" w:rsidP="006A1028">
      <w:pPr>
        <w:rPr>
          <w:b/>
          <w:u w:val="single"/>
        </w:rPr>
      </w:pPr>
      <w:r w:rsidRPr="00CF3DCD">
        <w:rPr>
          <w:b/>
          <w:u w:val="single"/>
        </w:rPr>
        <w:lastRenderedPageBreak/>
        <w:t>Answers</w:t>
      </w:r>
    </w:p>
    <w:p w14:paraId="4873F82C" w14:textId="2404972A" w:rsidR="00CF3DCD" w:rsidRDefault="00CF3DCD" w:rsidP="006A1028"/>
    <w:p w14:paraId="5F27DE4D" w14:textId="22E0E29F" w:rsidR="00CF3DCD" w:rsidRDefault="00CF3DCD" w:rsidP="006A1028">
      <w:r>
        <w:t xml:space="preserve">Fred Beckey is seated in the middle of the photograph. The people are participating the International Pacific Free Style Amateur Clam Eating Contest, in Seattle </w:t>
      </w:r>
      <w:r w:rsidR="009F59FF">
        <w:t xml:space="preserve">at Pier 54, </w:t>
      </w:r>
      <w:r>
        <w:t>on May 23, 1953.</w:t>
      </w:r>
    </w:p>
    <w:p w14:paraId="2862A01E" w14:textId="6AA554C5" w:rsidR="00CC69AB" w:rsidRDefault="00CC69AB" w:rsidP="006A1028"/>
    <w:p w14:paraId="5360DFD4" w14:textId="76CB3D41" w:rsidR="00CC69AB" w:rsidRDefault="00CC69AB" w:rsidP="00962016">
      <w:pPr>
        <w:jc w:val="center"/>
      </w:pPr>
      <w:r>
        <w:rPr>
          <w:noProof/>
        </w:rPr>
        <w:drawing>
          <wp:inline distT="0" distB="0" distL="0" distR="0" wp14:anchorId="6DF9D44E" wp14:editId="66F03F1E">
            <wp:extent cx="2540000" cy="2519919"/>
            <wp:effectExtent l="0" t="0" r="0" b="0"/>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1-53ClamContestBeckeyEntry.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53896" cy="2533705"/>
                    </a:xfrm>
                    <a:prstGeom prst="rect">
                      <a:avLst/>
                    </a:prstGeom>
                  </pic:spPr>
                </pic:pic>
              </a:graphicData>
            </a:graphic>
          </wp:inline>
        </w:drawing>
      </w:r>
    </w:p>
    <w:p w14:paraId="2D2B0EFB" w14:textId="6535B1F5" w:rsidR="00CF3DCD" w:rsidRDefault="00962016" w:rsidP="00962016">
      <w:pPr>
        <w:jc w:val="center"/>
      </w:pPr>
      <w:r w:rsidRPr="00962016">
        <w:rPr>
          <w:i/>
        </w:rPr>
        <w:t>Seattle Times.</w:t>
      </w:r>
      <w:r>
        <w:t xml:space="preserve"> May 1, 1953, 2</w:t>
      </w:r>
      <w:r w:rsidR="00A4540B">
        <w:t>.</w:t>
      </w:r>
    </w:p>
    <w:p w14:paraId="06DE7E33" w14:textId="77777777" w:rsidR="00A4540B" w:rsidRDefault="00A4540B" w:rsidP="00962016">
      <w:pPr>
        <w:jc w:val="center"/>
      </w:pPr>
    </w:p>
    <w:p w14:paraId="2F524679" w14:textId="042EF276" w:rsidR="00962016" w:rsidRDefault="00036AEB" w:rsidP="006A1028">
      <w:r>
        <w:t>In this corner</w:t>
      </w:r>
      <w:r w:rsidR="00962016">
        <w:t xml:space="preserve">, born in </w:t>
      </w:r>
      <w:r w:rsidR="001E7C0B">
        <w:t>Zuelpich</w:t>
      </w:r>
      <w:r w:rsidR="00962016">
        <w:t xml:space="preserve">, Germany, now living in Seattle, Washington, Kya (Fred) Wolfgang Beckey! The 29-year old contestant, </w:t>
      </w:r>
      <w:r w:rsidR="00012145">
        <w:t xml:space="preserve">stand 6 feet tall and </w:t>
      </w:r>
      <w:r w:rsidR="00962016">
        <w:t>tips the scales at 170 pounds</w:t>
      </w:r>
    </w:p>
    <w:p w14:paraId="472B62DA" w14:textId="77777777" w:rsidR="00962016" w:rsidRDefault="00962016" w:rsidP="006A1028"/>
    <w:p w14:paraId="2CB52AE7" w14:textId="0A9F09F1" w:rsidR="00CF3DCD" w:rsidRDefault="00962016" w:rsidP="006A1028">
      <w:r>
        <w:t>However, t</w:t>
      </w:r>
      <w:r w:rsidR="00CF3DCD">
        <w:t xml:space="preserve">he man seated to Fred’s left, Joe Gagnon, won the contest. </w:t>
      </w:r>
    </w:p>
    <w:p w14:paraId="477601B8" w14:textId="152CD79F" w:rsidR="00962016" w:rsidRDefault="00962016" w:rsidP="006A1028"/>
    <w:p w14:paraId="7458B830" w14:textId="5683D3FB" w:rsidR="00962016" w:rsidRDefault="00962016" w:rsidP="006A1028">
      <w:r>
        <w:t>He coulda had class. He coulda been a contender! He coulda been somebody instead of a climbing bum.</w:t>
      </w:r>
    </w:p>
    <w:p w14:paraId="73ECB9AC" w14:textId="4BB1EE47" w:rsidR="00CF3DCD" w:rsidRDefault="00CF3DCD" w:rsidP="006A1028"/>
    <w:p w14:paraId="040EFE20" w14:textId="045A5701" w:rsidR="00CF3DCD" w:rsidRDefault="00F21CF7" w:rsidP="006A1028">
      <w:r>
        <w:t>Below</w:t>
      </w:r>
      <w:r w:rsidR="00CF3DCD">
        <w:t xml:space="preserve"> is the full photograph, along with an article.</w:t>
      </w:r>
      <w:r w:rsidR="009F59FF">
        <w:t xml:space="preserve"> The reigning Seafair Queen Iris Adams leans over Beckey’s right shoulder </w:t>
      </w:r>
      <w:r w:rsidR="00E93DE5">
        <w:t>to keep track of how many cl</w:t>
      </w:r>
      <w:r w:rsidR="00A4540B">
        <w:t>a</w:t>
      </w:r>
      <w:r w:rsidR="00E93DE5">
        <w:t xml:space="preserve">ms he has eaten with a </w:t>
      </w:r>
      <w:r w:rsidR="00AA7418">
        <w:t>tally</w:t>
      </w:r>
      <w:r w:rsidR="00E93DE5">
        <w:t xml:space="preserve"> counter</w:t>
      </w:r>
      <w:r w:rsidR="009F59FF">
        <w:t xml:space="preserve">. </w:t>
      </w:r>
      <w:r>
        <w:t xml:space="preserve">Beckey came in second, by eating 342 clams in 10 minutes. Davey Jones’ pirates look on, to make sure Beckey behaves himself. </w:t>
      </w:r>
      <w:proofErr w:type="spellStart"/>
      <w:r>
        <w:t>Arrr</w:t>
      </w:r>
      <w:proofErr w:type="spellEnd"/>
      <w:r>
        <w:t>!</w:t>
      </w:r>
    </w:p>
    <w:p w14:paraId="75D3C4C1" w14:textId="359A50B6" w:rsidR="00962016" w:rsidRDefault="00962016">
      <w:r>
        <w:br w:type="page"/>
      </w:r>
    </w:p>
    <w:p w14:paraId="7C1732BA" w14:textId="77777777" w:rsidR="00CF3DCD" w:rsidRDefault="00CF3DCD" w:rsidP="006A1028"/>
    <w:p w14:paraId="45A89F63" w14:textId="1F150DB4" w:rsidR="00CF3DCD" w:rsidRDefault="009F59FF" w:rsidP="006A1028">
      <w:r>
        <w:rPr>
          <w:noProof/>
        </w:rPr>
        <w:drawing>
          <wp:inline distT="0" distB="0" distL="0" distR="0" wp14:anchorId="3AAF0F3C" wp14:editId="7177B1A0">
            <wp:extent cx="5943600" cy="4558030"/>
            <wp:effectExtent l="0" t="0" r="0" b="0"/>
            <wp:docPr id="8" name="Picture 8"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eckeyClamEatingContestMay231953 (3).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558030"/>
                    </a:xfrm>
                    <a:prstGeom prst="rect">
                      <a:avLst/>
                    </a:prstGeom>
                  </pic:spPr>
                </pic:pic>
              </a:graphicData>
            </a:graphic>
          </wp:inline>
        </w:drawing>
      </w:r>
    </w:p>
    <w:p w14:paraId="0ADC97A3" w14:textId="2747E004" w:rsidR="00CF3DCD" w:rsidRDefault="00E93DE5" w:rsidP="006A1028">
      <w:r>
        <w:rPr>
          <w:noProof/>
        </w:rPr>
        <w:drawing>
          <wp:inline distT="0" distB="0" distL="0" distR="0" wp14:anchorId="0B69D236" wp14:editId="59187A21">
            <wp:extent cx="5943600" cy="2426970"/>
            <wp:effectExtent l="0" t="0" r="0" b="0"/>
            <wp:docPr id="11" name="Picture 11"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24-53Clamcontestcaptionforphot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426970"/>
                    </a:xfrm>
                    <a:prstGeom prst="rect">
                      <a:avLst/>
                    </a:prstGeom>
                  </pic:spPr>
                </pic:pic>
              </a:graphicData>
            </a:graphic>
          </wp:inline>
        </w:drawing>
      </w:r>
    </w:p>
    <w:p w14:paraId="3384F142" w14:textId="49FA5BD3" w:rsidR="00CF3DCD" w:rsidRDefault="009F59FF" w:rsidP="009F59FF">
      <w:pPr>
        <w:jc w:val="center"/>
      </w:pPr>
      <w:r w:rsidRPr="009F59FF">
        <w:rPr>
          <w:i/>
        </w:rPr>
        <w:t>Seattle Times</w:t>
      </w:r>
      <w:r>
        <w:t>, May 24, 1953, 10.</w:t>
      </w:r>
    </w:p>
    <w:p w14:paraId="78DFB2D2" w14:textId="38DC1D9F" w:rsidR="009F59FF" w:rsidRDefault="009F59FF" w:rsidP="009F59FF"/>
    <w:p w14:paraId="6F693600" w14:textId="43709550" w:rsidR="008267DC" w:rsidRDefault="008267DC">
      <w:r>
        <w:br w:type="page"/>
      </w:r>
    </w:p>
    <w:p w14:paraId="511CFB46" w14:textId="7FB39C91" w:rsidR="009F59FF" w:rsidRDefault="008267DC" w:rsidP="006A1028">
      <w:r w:rsidRPr="00E60497">
        <w:rPr>
          <w:b/>
        </w:rPr>
        <w:lastRenderedPageBreak/>
        <w:t>Question #11:</w:t>
      </w:r>
      <w:r>
        <w:t xml:space="preserve"> </w:t>
      </w:r>
      <w:r w:rsidR="00E60497">
        <w:t>Answer the following questions.</w:t>
      </w:r>
    </w:p>
    <w:p w14:paraId="43525953" w14:textId="74544CB2" w:rsidR="008267DC" w:rsidRDefault="008267DC" w:rsidP="006A1028"/>
    <w:p w14:paraId="610F3B14" w14:textId="1501C331" w:rsidR="00E60497" w:rsidRDefault="00E60497" w:rsidP="006A1028">
      <w:r>
        <w:t>Where is Fred Beckey?</w:t>
      </w:r>
    </w:p>
    <w:p w14:paraId="7FA9DF47" w14:textId="30D22577" w:rsidR="00E60497" w:rsidRDefault="00E60497" w:rsidP="006A1028">
      <w:r>
        <w:t xml:space="preserve">What is </w:t>
      </w:r>
      <w:r w:rsidR="001E7C0B">
        <w:t xml:space="preserve">he </w:t>
      </w:r>
      <w:r>
        <w:t>about to do?</w:t>
      </w:r>
    </w:p>
    <w:p w14:paraId="619C5C0A" w14:textId="396F32EC" w:rsidR="00E60497" w:rsidRDefault="00E60497" w:rsidP="006A1028">
      <w:r>
        <w:t>What year is it?</w:t>
      </w:r>
    </w:p>
    <w:p w14:paraId="1E91A240" w14:textId="540A331C" w:rsidR="00E60497" w:rsidRDefault="00E60497" w:rsidP="006A1028"/>
    <w:p w14:paraId="2657AC6A" w14:textId="77777777" w:rsidR="00E60497" w:rsidRDefault="00E60497" w:rsidP="006A1028"/>
    <w:p w14:paraId="435E7EE5" w14:textId="3D77098C" w:rsidR="008267DC" w:rsidRDefault="00E60497" w:rsidP="006A1028">
      <w:r>
        <w:rPr>
          <w:noProof/>
        </w:rPr>
        <w:drawing>
          <wp:inline distT="0" distB="0" distL="0" distR="0" wp14:anchorId="1AB6035F" wp14:editId="76715199">
            <wp:extent cx="3541776" cy="4102608"/>
            <wp:effectExtent l="0" t="0" r="1905" b="0"/>
            <wp:docPr id="10" name="Picture 10" descr="A person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6-55SeattleTimespg99BeckeyCatamara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1776" cy="4102608"/>
                    </a:xfrm>
                    <a:prstGeom prst="rect">
                      <a:avLst/>
                    </a:prstGeom>
                  </pic:spPr>
                </pic:pic>
              </a:graphicData>
            </a:graphic>
          </wp:inline>
        </w:drawing>
      </w:r>
    </w:p>
    <w:p w14:paraId="22BBB4C2" w14:textId="278C8BA2" w:rsidR="007811E7" w:rsidRDefault="007811E7">
      <w:r>
        <w:br w:type="page"/>
      </w:r>
    </w:p>
    <w:p w14:paraId="72891925" w14:textId="35BA4754" w:rsidR="00E60497" w:rsidRDefault="003246C9" w:rsidP="006A1028">
      <w:r w:rsidRPr="001E7C0B">
        <w:rPr>
          <w:b/>
        </w:rPr>
        <w:lastRenderedPageBreak/>
        <w:t>Answers</w:t>
      </w:r>
      <w:r>
        <w:t>: Beckey is at Lake Chelan State Park. He is on the red and whi</w:t>
      </w:r>
      <w:r w:rsidR="00AD2E01">
        <w:t>t</w:t>
      </w:r>
      <w:r>
        <w:t xml:space="preserve">e colored </w:t>
      </w:r>
      <w:r w:rsidR="00AD2E01">
        <w:t>“</w:t>
      </w:r>
      <w:r>
        <w:t>Gay Cat</w:t>
      </w:r>
      <w:r w:rsidR="00AD2E01">
        <w:t>”</w:t>
      </w:r>
      <w:r>
        <w:t xml:space="preserve"> Catamaran, which he sail</w:t>
      </w:r>
      <w:r w:rsidR="00A4540B">
        <w:t>ed</w:t>
      </w:r>
      <w:r>
        <w:t xml:space="preserve"> north on Lake Chelan</w:t>
      </w:r>
      <w:r w:rsidR="00AD2E01">
        <w:t xml:space="preserve"> with John Parrott</w:t>
      </w:r>
      <w:r>
        <w:t xml:space="preserve"> to the small town of Stehekin. Then they hike</w:t>
      </w:r>
      <w:r w:rsidR="00A4540B">
        <w:t>d</w:t>
      </w:r>
      <w:r>
        <w:t xml:space="preserve"> into position </w:t>
      </w:r>
      <w:r w:rsidR="001E7C0B">
        <w:t>for a</w:t>
      </w:r>
      <w:r>
        <w:t xml:space="preserve"> climb the Northeast Face of Mt Goode, a new route, on July 19, 1954.</w:t>
      </w:r>
    </w:p>
    <w:p w14:paraId="7CB7B608" w14:textId="2ECF480B" w:rsidR="00E60497" w:rsidRDefault="00E60497" w:rsidP="006A1028"/>
    <w:p w14:paraId="11DFDAD6" w14:textId="1A681CAD" w:rsidR="00AD2E01" w:rsidRDefault="00AD2E01" w:rsidP="006A1028">
      <w:r>
        <w:t>S</w:t>
      </w:r>
      <w:r w:rsidR="001E7C0B">
        <w:t>e</w:t>
      </w:r>
      <w:r>
        <w:t xml:space="preserve">e below for a </w:t>
      </w:r>
      <w:r w:rsidR="007811E7">
        <w:t xml:space="preserve">two-page </w:t>
      </w:r>
      <w:r>
        <w:t>article in the Seattle Times.</w:t>
      </w:r>
    </w:p>
    <w:p w14:paraId="140E3CB7" w14:textId="77777777" w:rsidR="00AD2E01" w:rsidRDefault="00AD2E01" w:rsidP="006A1028"/>
    <w:p w14:paraId="738CFF87" w14:textId="736707B2" w:rsidR="00AD2E01" w:rsidRDefault="00AD2E01" w:rsidP="007811E7">
      <w:pPr>
        <w:jc w:val="center"/>
      </w:pPr>
      <w:bookmarkStart w:id="0" w:name="_GoBack"/>
      <w:r>
        <w:rPr>
          <w:noProof/>
        </w:rPr>
        <w:lastRenderedPageBreak/>
        <w:drawing>
          <wp:inline distT="0" distB="0" distL="0" distR="0" wp14:anchorId="529F310D" wp14:editId="63C20E20">
            <wp:extent cx="5943600" cy="7172960"/>
            <wp:effectExtent l="0" t="0" r="0" b="8890"/>
            <wp:docPr id="12" name="Picture 12" descr="A close 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6-55pg99SeattleTimesBeckeyCatamaranClimb.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172960"/>
                    </a:xfrm>
                    <a:prstGeom prst="rect">
                      <a:avLst/>
                    </a:prstGeom>
                  </pic:spPr>
                </pic:pic>
              </a:graphicData>
            </a:graphic>
          </wp:inline>
        </w:drawing>
      </w:r>
      <w:bookmarkEnd w:id="0"/>
    </w:p>
    <w:p w14:paraId="610BA0A4" w14:textId="25DD4A70" w:rsidR="00E60497" w:rsidRDefault="00AD2E01" w:rsidP="007811E7">
      <w:pPr>
        <w:jc w:val="center"/>
      </w:pPr>
      <w:r w:rsidRPr="001E7C0B">
        <w:rPr>
          <w:i/>
        </w:rPr>
        <w:t>Seattle Times</w:t>
      </w:r>
      <w:r>
        <w:t xml:space="preserve">. </w:t>
      </w:r>
      <w:r w:rsidR="007811E7">
        <w:t>February 6, 1955, 9</w:t>
      </w:r>
    </w:p>
    <w:p w14:paraId="1D9AFDA6" w14:textId="09EC315E" w:rsidR="00AD2E01" w:rsidRDefault="00AD2E01" w:rsidP="006A1028"/>
    <w:p w14:paraId="452E96A0" w14:textId="025631C8" w:rsidR="00AD2E01" w:rsidRDefault="00AD2E01" w:rsidP="007811E7">
      <w:pPr>
        <w:jc w:val="center"/>
      </w:pPr>
      <w:r>
        <w:rPr>
          <w:noProof/>
        </w:rPr>
        <w:lastRenderedPageBreak/>
        <w:drawing>
          <wp:inline distT="0" distB="0" distL="0" distR="0" wp14:anchorId="3FC0716A" wp14:editId="05FC545F">
            <wp:extent cx="5943600" cy="7129780"/>
            <wp:effectExtent l="0" t="0" r="0" b="0"/>
            <wp:docPr id="14" name="Picture 14" descr="A picture containing tree,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6-55SeattleTimespg10MtGood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129780"/>
                    </a:xfrm>
                    <a:prstGeom prst="rect">
                      <a:avLst/>
                    </a:prstGeom>
                  </pic:spPr>
                </pic:pic>
              </a:graphicData>
            </a:graphic>
          </wp:inline>
        </w:drawing>
      </w:r>
    </w:p>
    <w:p w14:paraId="4D15EF79" w14:textId="5832950A" w:rsidR="007811E7" w:rsidRDefault="007811E7" w:rsidP="007811E7">
      <w:pPr>
        <w:jc w:val="center"/>
      </w:pPr>
      <w:r w:rsidRPr="001E7C0B">
        <w:rPr>
          <w:i/>
        </w:rPr>
        <w:t>Seattle Times</w:t>
      </w:r>
      <w:r>
        <w:t>. February 6, 1955, 10</w:t>
      </w:r>
    </w:p>
    <w:p w14:paraId="7B9B2520" w14:textId="77777777" w:rsidR="00AD2E01" w:rsidRDefault="00AD2E01" w:rsidP="006A1028"/>
    <w:p w14:paraId="26BA9B97" w14:textId="464F3CDA" w:rsidR="00054602" w:rsidRDefault="00054602" w:rsidP="006A1028">
      <w:r>
        <w:t>Author: Dave Creeden</w:t>
      </w:r>
      <w:r w:rsidR="00A4540B">
        <w:t>.</w:t>
      </w:r>
    </w:p>
    <w:sectPr w:rsidR="00054602" w:rsidSect="00986C36">
      <w:headerReference w:type="default" r:id="rId23"/>
      <w:pgSz w:w="12240" w:h="15840"/>
      <w:pgMar w:top="1440" w:right="1440" w:bottom="1440" w:left="1440" w:header="720" w:footer="288" w:gutter="0"/>
      <w:pgBorders w:offsetFrom="page">
        <w:top w:val="single" w:sz="12" w:space="24" w:color="538135" w:themeColor="accent6" w:themeShade="BF"/>
        <w:left w:val="single" w:sz="12" w:space="24" w:color="538135" w:themeColor="accent6" w:themeShade="BF"/>
        <w:bottom w:val="single" w:sz="12" w:space="24" w:color="538135" w:themeColor="accent6" w:themeShade="BF"/>
        <w:right w:val="single" w:sz="12" w:space="24" w:color="538135" w:themeColor="accent6" w:themeShade="BF"/>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DA61AE" w14:textId="77777777" w:rsidR="00621B90" w:rsidRDefault="00621B90" w:rsidP="0036136E">
      <w:r>
        <w:separator/>
      </w:r>
    </w:p>
  </w:endnote>
  <w:endnote w:type="continuationSeparator" w:id="0">
    <w:p w14:paraId="7849965F" w14:textId="77777777" w:rsidR="00621B90" w:rsidRDefault="00621B90" w:rsidP="003613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MV Boli">
    <w:panose1 w:val="02000500030200090000"/>
    <w:charset w:val="00"/>
    <w:family w:val="auto"/>
    <w:pitch w:val="variable"/>
    <w:sig w:usb0="00000003" w:usb1="00000000" w:usb2="000001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3DD88C" w14:textId="77777777" w:rsidR="00621B90" w:rsidRDefault="00621B90" w:rsidP="0036136E">
      <w:r>
        <w:separator/>
      </w:r>
    </w:p>
  </w:footnote>
  <w:footnote w:type="continuationSeparator" w:id="0">
    <w:p w14:paraId="09DC219C" w14:textId="77777777" w:rsidR="00621B90" w:rsidRDefault="00621B90" w:rsidP="003613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198C5" w14:textId="3FE125DC" w:rsidR="00CC7BF2" w:rsidRPr="00986C36" w:rsidRDefault="00CC7BF2">
    <w:pPr>
      <w:pStyle w:val="Header"/>
      <w:rPr>
        <w:rFonts w:ascii="MV Boli" w:hAnsi="MV Boli" w:cs="MV Boli"/>
        <w:b/>
        <w:color w:val="538135" w:themeColor="accent6" w:themeShade="BF"/>
        <w:sz w:val="32"/>
        <w:szCs w:val="32"/>
        <w:u w:val="single"/>
      </w:rPr>
    </w:pPr>
    <w:r w:rsidRPr="00986C36">
      <w:rPr>
        <w:rFonts w:ascii="MV Boli" w:hAnsi="MV Boli" w:cs="MV Boli"/>
        <w:b/>
        <w:color w:val="538135" w:themeColor="accent6" w:themeShade="BF"/>
        <w:sz w:val="32"/>
        <w:szCs w:val="32"/>
        <w:u w:val="single"/>
      </w:rPr>
      <w:t>Beckey Quiz Game</w:t>
    </w:r>
  </w:p>
  <w:p w14:paraId="177CEF70" w14:textId="77777777" w:rsidR="00CC7BF2" w:rsidRDefault="00CC7B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486E6C09"/>
    <w:multiLevelType w:val="hybridMultilevel"/>
    <w:tmpl w:val="9878E1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4053AB"/>
    <w:multiLevelType w:val="hybridMultilevel"/>
    <w:tmpl w:val="0E40EE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5E6C327A"/>
    <w:multiLevelType w:val="hybridMultilevel"/>
    <w:tmpl w:val="522E29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9CB2970"/>
    <w:multiLevelType w:val="hybridMultilevel"/>
    <w:tmpl w:val="2CCA95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1"/>
  </w:num>
  <w:num w:numId="2">
    <w:abstractNumId w:val="12"/>
  </w:num>
  <w:num w:numId="3">
    <w:abstractNumId w:val="10"/>
  </w:num>
  <w:num w:numId="4">
    <w:abstractNumId w:val="24"/>
  </w:num>
  <w:num w:numId="5">
    <w:abstractNumId w:val="13"/>
  </w:num>
  <w:num w:numId="6">
    <w:abstractNumId w:val="16"/>
  </w:num>
  <w:num w:numId="7">
    <w:abstractNumId w:val="18"/>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4"/>
  </w:num>
  <w:num w:numId="19">
    <w:abstractNumId w:val="15"/>
  </w:num>
  <w:num w:numId="20">
    <w:abstractNumId w:val="22"/>
  </w:num>
  <w:num w:numId="21">
    <w:abstractNumId w:val="17"/>
  </w:num>
  <w:num w:numId="22">
    <w:abstractNumId w:val="11"/>
  </w:num>
  <w:num w:numId="23">
    <w:abstractNumId w:val="26"/>
  </w:num>
  <w:num w:numId="24">
    <w:abstractNumId w:val="23"/>
  </w:num>
  <w:num w:numId="25">
    <w:abstractNumId w:val="25"/>
  </w:num>
  <w:num w:numId="26">
    <w:abstractNumId w:val="19"/>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36E"/>
    <w:rsid w:val="00002C25"/>
    <w:rsid w:val="00012145"/>
    <w:rsid w:val="00034368"/>
    <w:rsid w:val="00036AEB"/>
    <w:rsid w:val="00054602"/>
    <w:rsid w:val="00064AA7"/>
    <w:rsid w:val="00074E91"/>
    <w:rsid w:val="00075AA0"/>
    <w:rsid w:val="000773C1"/>
    <w:rsid w:val="00086451"/>
    <w:rsid w:val="000A1119"/>
    <w:rsid w:val="000B7AA8"/>
    <w:rsid w:val="000B7EDD"/>
    <w:rsid w:val="000C1C3C"/>
    <w:rsid w:val="000C41CF"/>
    <w:rsid w:val="000C42CB"/>
    <w:rsid w:val="000D720B"/>
    <w:rsid w:val="00102844"/>
    <w:rsid w:val="001305B7"/>
    <w:rsid w:val="00144D17"/>
    <w:rsid w:val="00191716"/>
    <w:rsid w:val="001A5737"/>
    <w:rsid w:val="001B5AA7"/>
    <w:rsid w:val="001E7C0B"/>
    <w:rsid w:val="00200597"/>
    <w:rsid w:val="00222616"/>
    <w:rsid w:val="00227C0D"/>
    <w:rsid w:val="002361AF"/>
    <w:rsid w:val="002379EB"/>
    <w:rsid w:val="00260537"/>
    <w:rsid w:val="002B648D"/>
    <w:rsid w:val="002C1C65"/>
    <w:rsid w:val="002F3649"/>
    <w:rsid w:val="003246C9"/>
    <w:rsid w:val="00330B77"/>
    <w:rsid w:val="00330D8C"/>
    <w:rsid w:val="00336986"/>
    <w:rsid w:val="0036136E"/>
    <w:rsid w:val="00363662"/>
    <w:rsid w:val="00375A94"/>
    <w:rsid w:val="00385154"/>
    <w:rsid w:val="003A4771"/>
    <w:rsid w:val="003C303B"/>
    <w:rsid w:val="003C42B9"/>
    <w:rsid w:val="003C62F4"/>
    <w:rsid w:val="003F6E78"/>
    <w:rsid w:val="0042264A"/>
    <w:rsid w:val="00424774"/>
    <w:rsid w:val="004523B6"/>
    <w:rsid w:val="00482C0C"/>
    <w:rsid w:val="00483040"/>
    <w:rsid w:val="004F1F9B"/>
    <w:rsid w:val="00512357"/>
    <w:rsid w:val="005176E8"/>
    <w:rsid w:val="00533120"/>
    <w:rsid w:val="00535767"/>
    <w:rsid w:val="005427E8"/>
    <w:rsid w:val="00555286"/>
    <w:rsid w:val="005674F0"/>
    <w:rsid w:val="0058028B"/>
    <w:rsid w:val="005A254E"/>
    <w:rsid w:val="005A756B"/>
    <w:rsid w:val="005D0009"/>
    <w:rsid w:val="005D29E2"/>
    <w:rsid w:val="0060110A"/>
    <w:rsid w:val="00621B90"/>
    <w:rsid w:val="00626174"/>
    <w:rsid w:val="0063346B"/>
    <w:rsid w:val="00645252"/>
    <w:rsid w:val="00655D77"/>
    <w:rsid w:val="006A1028"/>
    <w:rsid w:val="006D3D74"/>
    <w:rsid w:val="006F4D30"/>
    <w:rsid w:val="006F5CB3"/>
    <w:rsid w:val="00731FEE"/>
    <w:rsid w:val="00735438"/>
    <w:rsid w:val="007419DC"/>
    <w:rsid w:val="00746BB9"/>
    <w:rsid w:val="0075098D"/>
    <w:rsid w:val="00771056"/>
    <w:rsid w:val="007811E7"/>
    <w:rsid w:val="007A0991"/>
    <w:rsid w:val="007C7079"/>
    <w:rsid w:val="007E1B7C"/>
    <w:rsid w:val="008267DC"/>
    <w:rsid w:val="0084410C"/>
    <w:rsid w:val="00845ED7"/>
    <w:rsid w:val="008524D6"/>
    <w:rsid w:val="00856CB5"/>
    <w:rsid w:val="008B13EF"/>
    <w:rsid w:val="008C292D"/>
    <w:rsid w:val="008E5158"/>
    <w:rsid w:val="008E7112"/>
    <w:rsid w:val="009234CD"/>
    <w:rsid w:val="009436E6"/>
    <w:rsid w:val="00951884"/>
    <w:rsid w:val="00962016"/>
    <w:rsid w:val="009674AA"/>
    <w:rsid w:val="00976E8E"/>
    <w:rsid w:val="009823F8"/>
    <w:rsid w:val="00986C36"/>
    <w:rsid w:val="0098749C"/>
    <w:rsid w:val="009F1FB9"/>
    <w:rsid w:val="009F59FF"/>
    <w:rsid w:val="00A133A1"/>
    <w:rsid w:val="00A4540B"/>
    <w:rsid w:val="00A9204E"/>
    <w:rsid w:val="00AA7418"/>
    <w:rsid w:val="00AD2E01"/>
    <w:rsid w:val="00AD5EA2"/>
    <w:rsid w:val="00AD6EEF"/>
    <w:rsid w:val="00AF2BE0"/>
    <w:rsid w:val="00B238F8"/>
    <w:rsid w:val="00B43DA6"/>
    <w:rsid w:val="00B66667"/>
    <w:rsid w:val="00B90A78"/>
    <w:rsid w:val="00B94B34"/>
    <w:rsid w:val="00B966B6"/>
    <w:rsid w:val="00BC3F33"/>
    <w:rsid w:val="00C27F51"/>
    <w:rsid w:val="00C31A9A"/>
    <w:rsid w:val="00C31CF7"/>
    <w:rsid w:val="00C64D4F"/>
    <w:rsid w:val="00C73976"/>
    <w:rsid w:val="00C73AFC"/>
    <w:rsid w:val="00C7525E"/>
    <w:rsid w:val="00CB32D8"/>
    <w:rsid w:val="00CC3F5E"/>
    <w:rsid w:val="00CC69AB"/>
    <w:rsid w:val="00CC7BF2"/>
    <w:rsid w:val="00CD04ED"/>
    <w:rsid w:val="00CD3A3D"/>
    <w:rsid w:val="00CD412D"/>
    <w:rsid w:val="00CF3DCD"/>
    <w:rsid w:val="00D167A8"/>
    <w:rsid w:val="00D70D12"/>
    <w:rsid w:val="00D84AC1"/>
    <w:rsid w:val="00D8754D"/>
    <w:rsid w:val="00E12D22"/>
    <w:rsid w:val="00E3390F"/>
    <w:rsid w:val="00E45E9F"/>
    <w:rsid w:val="00E60497"/>
    <w:rsid w:val="00E720B1"/>
    <w:rsid w:val="00E7430E"/>
    <w:rsid w:val="00E8354C"/>
    <w:rsid w:val="00E92B30"/>
    <w:rsid w:val="00E93DE5"/>
    <w:rsid w:val="00E96C84"/>
    <w:rsid w:val="00E97D1C"/>
    <w:rsid w:val="00ED1237"/>
    <w:rsid w:val="00ED20CE"/>
    <w:rsid w:val="00ED66A2"/>
    <w:rsid w:val="00F02951"/>
    <w:rsid w:val="00F14D1E"/>
    <w:rsid w:val="00F21CF7"/>
    <w:rsid w:val="00F30D03"/>
    <w:rsid w:val="00F35943"/>
    <w:rsid w:val="00F4268C"/>
    <w:rsid w:val="00FA1D9F"/>
    <w:rsid w:val="00FB3A0C"/>
    <w:rsid w:val="00FB3C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5A982"/>
  <w15:chartTrackingRefBased/>
  <w15:docId w15:val="{F106E11E-AD70-4D0C-B10A-4CA3F2199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ListParagraph">
    <w:name w:val="List Paragraph"/>
    <w:basedOn w:val="Normal"/>
    <w:uiPriority w:val="34"/>
    <w:unhideWhenUsed/>
    <w:qFormat/>
    <w:rsid w:val="00C7397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image" Target="media/image12.jpe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header" Target="header1.xml"/><Relationship Id="rId10" Type="http://schemas.openxmlformats.org/officeDocument/2006/relationships/image" Target="media/image1.jpeg"/><Relationship Id="rId19" Type="http://schemas.openxmlformats.org/officeDocument/2006/relationships/image" Target="media/image10.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ve\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Single spaced (blank)</Template>
  <TotalTime>324</TotalTime>
  <Pages>19</Pages>
  <Words>1139</Words>
  <Characters>6495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Creeden</dc:creator>
  <cp:keywords/>
  <dc:description/>
  <cp:lastModifiedBy>Dave Creeden</cp:lastModifiedBy>
  <cp:revision>22</cp:revision>
  <dcterms:created xsi:type="dcterms:W3CDTF">2019-01-13T00:02:00Z</dcterms:created>
  <dcterms:modified xsi:type="dcterms:W3CDTF">2019-04-05T03:27:00Z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